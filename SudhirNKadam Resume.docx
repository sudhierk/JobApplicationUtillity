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7C" w:rsidRDefault="0087657D">
      <w:pPr>
        <w:pStyle w:val="RT-Name"/>
      </w:pPr>
      <w:r>
        <w:t>Sudhir Kadam</w:t>
      </w:r>
    </w:p>
    <w:p w:rsidR="00F3317C" w:rsidRDefault="00C07D64">
      <w:pPr>
        <w:pStyle w:val="RT-Summary"/>
      </w:pPr>
      <w:r>
        <w:t>Summary:</w:t>
      </w:r>
    </w:p>
    <w:p w:rsidR="00C07D77" w:rsidRPr="0015052A" w:rsidRDefault="0015052A" w:rsidP="00302C11">
      <w:pPr>
        <w:framePr w:h="3889" w:hRule="exact" w:hSpace="180" w:wrap="around" w:vAnchor="text" w:hAnchor="margin" w:y="26"/>
        <w:widowControl w:val="0"/>
        <w:numPr>
          <w:ilvl w:val="0"/>
          <w:numId w:val="11"/>
        </w:numPr>
        <w:tabs>
          <w:tab w:val="left" w:pos="360"/>
        </w:tabs>
        <w:autoSpaceDE w:val="0"/>
        <w:autoSpaceDN w:val="0"/>
        <w:adjustRightInd w:val="0"/>
        <w:jc w:val="both"/>
        <w:rPr>
          <w:bCs/>
          <w:sz w:val="22"/>
          <w:szCs w:val="22"/>
        </w:rPr>
      </w:pPr>
      <w:r w:rsidRPr="0015052A">
        <w:rPr>
          <w:rFonts w:eastAsia="Calibri"/>
          <w:color w:val="000000"/>
          <w:sz w:val="22"/>
          <w:szCs w:val="22"/>
        </w:rPr>
        <w:t xml:space="preserve">Goal-oriented Software professional with a strong programming skills, having </w:t>
      </w:r>
      <w:r w:rsidR="004F0BB8">
        <w:rPr>
          <w:rFonts w:eastAsia="Calibri"/>
          <w:b/>
          <w:color w:val="000000"/>
          <w:sz w:val="22"/>
          <w:szCs w:val="22"/>
        </w:rPr>
        <w:t>7</w:t>
      </w:r>
      <w:r w:rsidR="00B01DC4">
        <w:rPr>
          <w:rFonts w:eastAsia="Calibri"/>
          <w:b/>
          <w:color w:val="000000"/>
          <w:sz w:val="22"/>
          <w:szCs w:val="22"/>
        </w:rPr>
        <w:t>.0</w:t>
      </w:r>
      <w:r w:rsidR="00CB18EF">
        <w:rPr>
          <w:rFonts w:eastAsia="Calibri"/>
          <w:b/>
          <w:color w:val="000000"/>
          <w:sz w:val="22"/>
          <w:szCs w:val="22"/>
        </w:rPr>
        <w:t>+</w:t>
      </w:r>
      <w:r w:rsidRPr="0015052A">
        <w:rPr>
          <w:rFonts w:eastAsia="Calibri"/>
          <w:b/>
          <w:color w:val="000000"/>
          <w:sz w:val="22"/>
          <w:szCs w:val="22"/>
        </w:rPr>
        <w:t xml:space="preserve"> </w:t>
      </w:r>
      <w:r w:rsidRPr="0015052A">
        <w:rPr>
          <w:rFonts w:eastAsia="Calibri"/>
          <w:color w:val="000000"/>
          <w:sz w:val="22"/>
          <w:szCs w:val="22"/>
        </w:rPr>
        <w:t xml:space="preserve">Years of experience in </w:t>
      </w:r>
      <w:r w:rsidRPr="0015052A">
        <w:rPr>
          <w:rFonts w:eastAsia="Calibri"/>
          <w:b/>
          <w:color w:val="000000"/>
          <w:sz w:val="22"/>
          <w:szCs w:val="22"/>
        </w:rPr>
        <w:t>Web Application Development.</w:t>
      </w:r>
    </w:p>
    <w:p w:rsidR="0015052A" w:rsidRPr="0015052A" w:rsidRDefault="0015052A" w:rsidP="00302C11">
      <w:pPr>
        <w:framePr w:h="3889" w:hRule="exact" w:hSpace="180" w:wrap="around" w:vAnchor="text" w:hAnchor="margin" w:y="26"/>
        <w:widowControl w:val="0"/>
        <w:numPr>
          <w:ilvl w:val="0"/>
          <w:numId w:val="11"/>
        </w:numPr>
        <w:autoSpaceDN w:val="0"/>
        <w:adjustRightInd w:val="0"/>
        <w:rPr>
          <w:sz w:val="22"/>
          <w:szCs w:val="22"/>
          <w:lang w:val="en-GB"/>
        </w:rPr>
      </w:pPr>
      <w:r w:rsidRPr="0015052A">
        <w:rPr>
          <w:sz w:val="22"/>
          <w:szCs w:val="22"/>
          <w:lang w:val="en-GB"/>
        </w:rPr>
        <w:t xml:space="preserve">Microsoft Certified Technology </w:t>
      </w:r>
      <w:proofErr w:type="gramStart"/>
      <w:r w:rsidRPr="0015052A">
        <w:rPr>
          <w:sz w:val="22"/>
          <w:szCs w:val="22"/>
          <w:lang w:val="en-GB"/>
        </w:rPr>
        <w:t>Specialist(</w:t>
      </w:r>
      <w:proofErr w:type="gramEnd"/>
      <w:r w:rsidRPr="0015052A">
        <w:rPr>
          <w:b/>
          <w:sz w:val="22"/>
          <w:szCs w:val="22"/>
          <w:lang w:val="en-GB"/>
        </w:rPr>
        <w:t>MCTS</w:t>
      </w:r>
      <w:r w:rsidRPr="0015052A">
        <w:rPr>
          <w:sz w:val="22"/>
          <w:szCs w:val="22"/>
          <w:lang w:val="en-GB"/>
        </w:rPr>
        <w:t xml:space="preserve">) in </w:t>
      </w:r>
      <w:r w:rsidRPr="0015052A">
        <w:rPr>
          <w:b/>
          <w:sz w:val="22"/>
          <w:szCs w:val="22"/>
          <w:lang w:val="en-GB"/>
        </w:rPr>
        <w:t>Web Application Development using .Net Framework 4</w:t>
      </w:r>
      <w:r w:rsidR="00B01DC4">
        <w:rPr>
          <w:b/>
          <w:sz w:val="22"/>
          <w:szCs w:val="22"/>
          <w:lang w:val="en-GB"/>
        </w:rPr>
        <w:t xml:space="preserve"> and MCP certified in developing Microsoft azure and Web Services.</w:t>
      </w:r>
    </w:p>
    <w:p w:rsidR="0015052A" w:rsidRPr="0015052A" w:rsidRDefault="0015052A" w:rsidP="00302C11">
      <w:pPr>
        <w:pStyle w:val="Header"/>
        <w:framePr w:h="3889" w:hRule="exact" w:hSpace="180" w:wrap="around" w:vAnchor="text" w:hAnchor="margin" w:y="26"/>
        <w:numPr>
          <w:ilvl w:val="0"/>
          <w:numId w:val="11"/>
        </w:numPr>
        <w:pBdr>
          <w:bottom w:val="none" w:sz="0" w:space="0" w:color="auto"/>
        </w:pBdr>
        <w:tabs>
          <w:tab w:val="center" w:pos="4320"/>
          <w:tab w:val="right" w:pos="8640"/>
        </w:tabs>
        <w:suppressAutoHyphens/>
        <w:spacing w:before="20" w:after="20"/>
        <w:jc w:val="both"/>
        <w:rPr>
          <w:rFonts w:ascii="Times New Roman" w:hAnsi="Times New Roman"/>
          <w:color w:val="000000"/>
          <w:sz w:val="22"/>
          <w:szCs w:val="22"/>
        </w:rPr>
      </w:pPr>
      <w:r w:rsidRPr="0015052A">
        <w:rPr>
          <w:rFonts w:ascii="Times New Roman" w:hAnsi="Times New Roman"/>
          <w:sz w:val="22"/>
          <w:szCs w:val="22"/>
        </w:rPr>
        <w:t>Skilled programmer with a flair for adopting new technologies, designing/ building applications</w:t>
      </w:r>
    </w:p>
    <w:p w:rsidR="0015052A" w:rsidRPr="0015052A" w:rsidRDefault="0015052A" w:rsidP="00302C11">
      <w:pPr>
        <w:framePr w:h="3889" w:hRule="exact" w:hSpace="180" w:wrap="around" w:vAnchor="text" w:hAnchor="margin" w:y="26"/>
        <w:numPr>
          <w:ilvl w:val="0"/>
          <w:numId w:val="11"/>
        </w:numPr>
        <w:tabs>
          <w:tab w:val="left" w:pos="3960"/>
          <w:tab w:val="left" w:pos="4320"/>
        </w:tabs>
        <w:suppressAutoHyphens/>
        <w:overflowPunct w:val="0"/>
        <w:autoSpaceDE w:val="0"/>
        <w:jc w:val="both"/>
        <w:textAlignment w:val="baseline"/>
        <w:rPr>
          <w:color w:val="000000"/>
          <w:sz w:val="22"/>
          <w:szCs w:val="22"/>
        </w:rPr>
      </w:pPr>
      <w:r w:rsidRPr="0015052A">
        <w:rPr>
          <w:color w:val="000000"/>
          <w:sz w:val="22"/>
          <w:szCs w:val="22"/>
        </w:rPr>
        <w:t xml:space="preserve">Experienced in </w:t>
      </w:r>
      <w:r w:rsidRPr="0015052A">
        <w:rPr>
          <w:b/>
          <w:bCs/>
          <w:color w:val="222222"/>
          <w:sz w:val="22"/>
          <w:szCs w:val="22"/>
        </w:rPr>
        <w:t>.NET 3.5 and 4.0, Bootstrap 3.0, C#, JavaScript and Jquery</w:t>
      </w:r>
      <w:proofErr w:type="gramStart"/>
      <w:r w:rsidRPr="0015052A">
        <w:rPr>
          <w:b/>
          <w:bCs/>
          <w:color w:val="222222"/>
          <w:sz w:val="22"/>
          <w:szCs w:val="22"/>
        </w:rPr>
        <w:t>,</w:t>
      </w:r>
      <w:r w:rsidR="00CB18EF">
        <w:rPr>
          <w:b/>
          <w:bCs/>
          <w:sz w:val="22"/>
        </w:rPr>
        <w:t>ASP.Net</w:t>
      </w:r>
      <w:proofErr w:type="gramEnd"/>
      <w:r w:rsidR="00CB18EF">
        <w:rPr>
          <w:b/>
          <w:bCs/>
          <w:sz w:val="22"/>
        </w:rPr>
        <w:t xml:space="preserve"> MVC</w:t>
      </w:r>
      <w:r w:rsidR="006135A3">
        <w:rPr>
          <w:bCs/>
          <w:sz w:val="22"/>
        </w:rPr>
        <w:t>,</w:t>
      </w:r>
      <w:r w:rsidR="00CB18EF">
        <w:rPr>
          <w:bCs/>
          <w:sz w:val="22"/>
        </w:rPr>
        <w:t xml:space="preserve"> </w:t>
      </w:r>
      <w:proofErr w:type="spellStart"/>
      <w:r w:rsidRPr="0015052A">
        <w:rPr>
          <w:b/>
          <w:bCs/>
          <w:color w:val="222222"/>
          <w:sz w:val="22"/>
          <w:szCs w:val="22"/>
        </w:rPr>
        <w:t>LinqToSql</w:t>
      </w:r>
      <w:proofErr w:type="spellEnd"/>
      <w:r w:rsidRPr="0015052A">
        <w:rPr>
          <w:b/>
          <w:bCs/>
          <w:color w:val="222222"/>
          <w:sz w:val="22"/>
          <w:szCs w:val="22"/>
        </w:rPr>
        <w:t> and AngularJS</w:t>
      </w:r>
      <w:r w:rsidRPr="0015052A">
        <w:rPr>
          <w:color w:val="222222"/>
          <w:sz w:val="22"/>
          <w:szCs w:val="22"/>
        </w:rPr>
        <w:t>.</w:t>
      </w:r>
    </w:p>
    <w:p w:rsidR="0015052A" w:rsidRPr="0015052A" w:rsidRDefault="0015052A" w:rsidP="00302C11">
      <w:pPr>
        <w:framePr w:h="3889" w:hRule="exact" w:hSpace="180" w:wrap="around" w:vAnchor="text" w:hAnchor="margin" w:y="26"/>
        <w:numPr>
          <w:ilvl w:val="0"/>
          <w:numId w:val="11"/>
        </w:numPr>
        <w:tabs>
          <w:tab w:val="left" w:pos="3960"/>
          <w:tab w:val="left" w:pos="4320"/>
        </w:tabs>
        <w:suppressAutoHyphens/>
        <w:overflowPunct w:val="0"/>
        <w:autoSpaceDE w:val="0"/>
        <w:jc w:val="both"/>
        <w:textAlignment w:val="baseline"/>
        <w:rPr>
          <w:color w:val="000000"/>
          <w:sz w:val="22"/>
          <w:szCs w:val="22"/>
        </w:rPr>
      </w:pPr>
      <w:r w:rsidRPr="0015052A">
        <w:rPr>
          <w:sz w:val="22"/>
          <w:szCs w:val="22"/>
        </w:rPr>
        <w:t>Good concept development and design skill</w:t>
      </w:r>
    </w:p>
    <w:p w:rsidR="0015052A" w:rsidRPr="0015052A" w:rsidRDefault="0015052A" w:rsidP="00302C11">
      <w:pPr>
        <w:framePr w:h="3889" w:hRule="exact" w:hSpace="180" w:wrap="around" w:vAnchor="text" w:hAnchor="margin" w:y="26"/>
        <w:numPr>
          <w:ilvl w:val="0"/>
          <w:numId w:val="11"/>
        </w:numPr>
        <w:tabs>
          <w:tab w:val="left" w:pos="3960"/>
          <w:tab w:val="left" w:pos="4320"/>
        </w:tabs>
        <w:suppressAutoHyphens/>
        <w:overflowPunct w:val="0"/>
        <w:autoSpaceDE w:val="0"/>
        <w:jc w:val="both"/>
        <w:textAlignment w:val="baseline"/>
        <w:rPr>
          <w:color w:val="000000"/>
          <w:sz w:val="22"/>
          <w:szCs w:val="22"/>
        </w:rPr>
      </w:pPr>
      <w:r w:rsidRPr="0015052A">
        <w:rPr>
          <w:color w:val="000000"/>
          <w:sz w:val="22"/>
          <w:szCs w:val="22"/>
        </w:rPr>
        <w:t>Energetic, loyal, self-learner and self-motivated team player.</w:t>
      </w:r>
    </w:p>
    <w:p w:rsidR="0015052A" w:rsidRPr="00302C11" w:rsidRDefault="0015052A" w:rsidP="00302C11">
      <w:pPr>
        <w:pStyle w:val="RT-SummaryBody"/>
        <w:framePr w:h="3889" w:hRule="exact" w:hSpace="180" w:wrap="around" w:vAnchor="text" w:hAnchor="margin" w:y="26"/>
        <w:numPr>
          <w:ilvl w:val="0"/>
          <w:numId w:val="11"/>
        </w:numPr>
      </w:pPr>
      <w:r w:rsidRPr="0015052A">
        <w:rPr>
          <w:szCs w:val="22"/>
        </w:rPr>
        <w:t>Strong analytical, problem-solving, documentation</w:t>
      </w:r>
      <w:r w:rsidR="00302C11">
        <w:rPr>
          <w:szCs w:val="22"/>
        </w:rPr>
        <w:t>,</w:t>
      </w:r>
      <w:r w:rsidR="00302C11" w:rsidRPr="00302C11">
        <w:t xml:space="preserve"> </w:t>
      </w:r>
      <w:r w:rsidR="00302C11" w:rsidRPr="00C07D77">
        <w:t>communication skills</w:t>
      </w:r>
      <w:r w:rsidRPr="00302C11">
        <w:rPr>
          <w:szCs w:val="22"/>
        </w:rPr>
        <w:t xml:space="preserve"> and reporting skills</w:t>
      </w:r>
    </w:p>
    <w:p w:rsidR="0015052A" w:rsidRPr="0015052A" w:rsidRDefault="0015052A" w:rsidP="00302C11">
      <w:pPr>
        <w:pStyle w:val="BodyTextIndent"/>
        <w:framePr w:h="3889" w:hRule="exact" w:hSpace="180" w:wrap="around" w:vAnchor="text" w:hAnchor="margin" w:y="26"/>
        <w:numPr>
          <w:ilvl w:val="0"/>
          <w:numId w:val="11"/>
        </w:numPr>
        <w:tabs>
          <w:tab w:val="left" w:pos="360"/>
        </w:tabs>
        <w:suppressAutoHyphens w:val="0"/>
        <w:autoSpaceDE w:val="0"/>
        <w:autoSpaceDN w:val="0"/>
        <w:adjustRightInd w:val="0"/>
        <w:spacing w:before="0" w:after="0"/>
        <w:jc w:val="both"/>
        <w:rPr>
          <w:rFonts w:ascii="Times New Roman" w:hAnsi="Times New Roman"/>
          <w:sz w:val="22"/>
          <w:szCs w:val="22"/>
        </w:rPr>
      </w:pPr>
      <w:r w:rsidRPr="0015052A">
        <w:rPr>
          <w:rFonts w:ascii="Times New Roman" w:hAnsi="Times New Roman"/>
          <w:sz w:val="22"/>
          <w:szCs w:val="22"/>
        </w:rPr>
        <w:t>A fast learner with a positive attitude and able to develop ideas into workab</w:t>
      </w:r>
      <w:bookmarkStart w:id="0" w:name="_GoBack"/>
      <w:bookmarkEnd w:id="0"/>
      <w:r w:rsidRPr="0015052A">
        <w:rPr>
          <w:rFonts w:ascii="Times New Roman" w:hAnsi="Times New Roman"/>
          <w:sz w:val="22"/>
          <w:szCs w:val="22"/>
        </w:rPr>
        <w:t>le plans</w:t>
      </w:r>
    </w:p>
    <w:p w:rsidR="00C07D77" w:rsidRPr="00C07D77" w:rsidRDefault="00C07D77" w:rsidP="00302C11">
      <w:pPr>
        <w:framePr w:h="3889" w:hRule="exact" w:hSpace="180" w:wrap="around" w:vAnchor="text" w:hAnchor="margin" w:y="26"/>
        <w:widowControl w:val="0"/>
        <w:numPr>
          <w:ilvl w:val="0"/>
          <w:numId w:val="11"/>
        </w:numPr>
        <w:tabs>
          <w:tab w:val="left" w:pos="360"/>
        </w:tabs>
        <w:autoSpaceDE w:val="0"/>
        <w:autoSpaceDN w:val="0"/>
        <w:adjustRightInd w:val="0"/>
        <w:jc w:val="both"/>
        <w:rPr>
          <w:bCs/>
          <w:sz w:val="22"/>
        </w:rPr>
      </w:pPr>
      <w:r w:rsidRPr="00C07D77">
        <w:rPr>
          <w:bCs/>
          <w:sz w:val="22"/>
        </w:rPr>
        <w:t>Good Knowledge on TFS</w:t>
      </w:r>
      <w:r w:rsidR="00100DC8">
        <w:rPr>
          <w:bCs/>
          <w:sz w:val="22"/>
        </w:rPr>
        <w:t xml:space="preserve">, </w:t>
      </w:r>
      <w:r w:rsidR="00F3281A">
        <w:rPr>
          <w:bCs/>
          <w:sz w:val="22"/>
        </w:rPr>
        <w:t xml:space="preserve">GitHub, </w:t>
      </w:r>
      <w:r w:rsidR="00100DC8">
        <w:rPr>
          <w:bCs/>
          <w:sz w:val="22"/>
        </w:rPr>
        <w:t>AWS Code commit services</w:t>
      </w:r>
    </w:p>
    <w:p w:rsidR="00665027" w:rsidRDefault="00C07D77" w:rsidP="00302C11">
      <w:pPr>
        <w:framePr w:h="3889" w:hRule="exact" w:hSpace="180" w:wrap="around" w:vAnchor="text" w:hAnchor="margin" w:y="26"/>
        <w:widowControl w:val="0"/>
        <w:numPr>
          <w:ilvl w:val="0"/>
          <w:numId w:val="11"/>
        </w:numPr>
        <w:tabs>
          <w:tab w:val="left" w:pos="360"/>
        </w:tabs>
        <w:overflowPunct w:val="0"/>
        <w:autoSpaceDE w:val="0"/>
        <w:autoSpaceDN w:val="0"/>
        <w:adjustRightInd w:val="0"/>
        <w:jc w:val="both"/>
        <w:textAlignment w:val="baseline"/>
        <w:rPr>
          <w:bCs/>
          <w:sz w:val="22"/>
        </w:rPr>
      </w:pPr>
      <w:r w:rsidRPr="00C07D77">
        <w:rPr>
          <w:bCs/>
          <w:sz w:val="22"/>
        </w:rPr>
        <w:t>Worked in every phase of SDLC</w:t>
      </w:r>
    </w:p>
    <w:p w:rsidR="00D73A21" w:rsidRDefault="00D73A21" w:rsidP="00302C11">
      <w:pPr>
        <w:framePr w:h="3889" w:hRule="exact" w:hSpace="180" w:wrap="around" w:vAnchor="text" w:hAnchor="margin" w:y="26"/>
        <w:widowControl w:val="0"/>
        <w:numPr>
          <w:ilvl w:val="0"/>
          <w:numId w:val="11"/>
        </w:numPr>
        <w:tabs>
          <w:tab w:val="left" w:pos="360"/>
        </w:tabs>
        <w:overflowPunct w:val="0"/>
        <w:autoSpaceDE w:val="0"/>
        <w:autoSpaceDN w:val="0"/>
        <w:adjustRightInd w:val="0"/>
        <w:jc w:val="both"/>
        <w:textAlignment w:val="baseline"/>
        <w:rPr>
          <w:bCs/>
          <w:sz w:val="22"/>
        </w:rPr>
      </w:pPr>
      <w:r>
        <w:rPr>
          <w:bCs/>
          <w:sz w:val="22"/>
        </w:rPr>
        <w:t xml:space="preserve">Have </w:t>
      </w:r>
      <w:r w:rsidR="00013102">
        <w:rPr>
          <w:bCs/>
          <w:sz w:val="22"/>
        </w:rPr>
        <w:t>undergone</w:t>
      </w:r>
      <w:r>
        <w:rPr>
          <w:bCs/>
          <w:sz w:val="22"/>
        </w:rPr>
        <w:t xml:space="preserve"> trainings on WAS liberty profile and Pivotal Cloud Foundry.</w:t>
      </w:r>
    </w:p>
    <w:p w:rsidR="002D2B1D" w:rsidRDefault="002D2B1D" w:rsidP="002D2B1D">
      <w:pPr>
        <w:framePr w:h="3889" w:hRule="exact" w:hSpace="180" w:wrap="around" w:vAnchor="text" w:hAnchor="margin" w:y="26"/>
        <w:widowControl w:val="0"/>
        <w:tabs>
          <w:tab w:val="left" w:pos="360"/>
        </w:tabs>
        <w:overflowPunct w:val="0"/>
        <w:autoSpaceDE w:val="0"/>
        <w:autoSpaceDN w:val="0"/>
        <w:adjustRightInd w:val="0"/>
        <w:jc w:val="both"/>
        <w:textAlignment w:val="baseline"/>
        <w:rPr>
          <w:bCs/>
          <w:sz w:val="22"/>
        </w:rPr>
      </w:pPr>
    </w:p>
    <w:p w:rsidR="002D2B1D" w:rsidRDefault="002D2B1D" w:rsidP="002D2B1D">
      <w:pPr>
        <w:framePr w:h="3889" w:hRule="exact" w:hSpace="180" w:wrap="around" w:vAnchor="text" w:hAnchor="margin" w:y="26"/>
        <w:widowControl w:val="0"/>
        <w:tabs>
          <w:tab w:val="left" w:pos="360"/>
        </w:tabs>
        <w:overflowPunct w:val="0"/>
        <w:autoSpaceDE w:val="0"/>
        <w:autoSpaceDN w:val="0"/>
        <w:adjustRightInd w:val="0"/>
        <w:jc w:val="both"/>
        <w:textAlignment w:val="baseline"/>
        <w:rPr>
          <w:bCs/>
          <w:sz w:val="22"/>
        </w:rPr>
      </w:pPr>
    </w:p>
    <w:p w:rsidR="002D2B1D" w:rsidRDefault="002D2B1D" w:rsidP="002D2B1D">
      <w:pPr>
        <w:framePr w:h="3889" w:hRule="exact" w:hSpace="180" w:wrap="around" w:vAnchor="text" w:hAnchor="margin" w:y="26"/>
        <w:widowControl w:val="0"/>
        <w:tabs>
          <w:tab w:val="left" w:pos="360"/>
        </w:tabs>
        <w:overflowPunct w:val="0"/>
        <w:autoSpaceDE w:val="0"/>
        <w:autoSpaceDN w:val="0"/>
        <w:adjustRightInd w:val="0"/>
        <w:jc w:val="both"/>
        <w:textAlignment w:val="baseline"/>
        <w:rPr>
          <w:bCs/>
          <w:sz w:val="22"/>
        </w:rPr>
      </w:pPr>
    </w:p>
    <w:p w:rsidR="007B4C25" w:rsidRPr="00302C11" w:rsidRDefault="007B4C25" w:rsidP="00302C11">
      <w:pPr>
        <w:framePr w:h="3889" w:hRule="exact" w:hSpace="180" w:wrap="around" w:vAnchor="text" w:hAnchor="margin" w:y="26"/>
        <w:widowControl w:val="0"/>
        <w:numPr>
          <w:ilvl w:val="0"/>
          <w:numId w:val="11"/>
        </w:numPr>
        <w:tabs>
          <w:tab w:val="left" w:pos="360"/>
        </w:tabs>
        <w:overflowPunct w:val="0"/>
        <w:autoSpaceDE w:val="0"/>
        <w:autoSpaceDN w:val="0"/>
        <w:adjustRightInd w:val="0"/>
        <w:jc w:val="both"/>
        <w:textAlignment w:val="baseline"/>
        <w:rPr>
          <w:bCs/>
          <w:sz w:val="22"/>
        </w:rPr>
      </w:pPr>
    </w:p>
    <w:p w:rsidR="00B13DA1" w:rsidRDefault="00B13DA1" w:rsidP="008C63D8">
      <w:pPr>
        <w:pStyle w:val="RT-SummaryBody"/>
        <w:numPr>
          <w:ilvl w:val="0"/>
          <w:numId w:val="0"/>
        </w:numPr>
        <w:ind w:left="360"/>
      </w:pPr>
    </w:p>
    <w:p w:rsidR="002D2B1D" w:rsidRPr="002D2B1D" w:rsidRDefault="002D2B1D" w:rsidP="002D2B1D">
      <w:pPr>
        <w:autoSpaceDE w:val="0"/>
        <w:autoSpaceDN w:val="0"/>
        <w:adjustRightInd w:val="0"/>
        <w:rPr>
          <w:b/>
          <w:caps/>
          <w:sz w:val="22"/>
        </w:rPr>
      </w:pPr>
      <w:r w:rsidRPr="002D2B1D">
        <w:rPr>
          <w:b/>
          <w:caps/>
          <w:sz w:val="22"/>
        </w:rPr>
        <w:t>Soft skills</w:t>
      </w:r>
    </w:p>
    <w:p w:rsidR="002D2B1D" w:rsidRPr="002D2B1D" w:rsidRDefault="002D2B1D" w:rsidP="002D2B1D">
      <w:pPr>
        <w:spacing w:line="240" w:lineRule="atLeast"/>
        <w:rPr>
          <w:bCs/>
          <w:sz w:val="22"/>
        </w:rPr>
      </w:pPr>
      <w:r w:rsidRPr="002D2B1D">
        <w:rPr>
          <w:bCs/>
          <w:sz w:val="22"/>
        </w:rPr>
        <w:t xml:space="preserve">Aside of technical skills, </w:t>
      </w:r>
      <w:r>
        <w:rPr>
          <w:bCs/>
          <w:sz w:val="22"/>
        </w:rPr>
        <w:t xml:space="preserve">I am </w:t>
      </w:r>
      <w:r w:rsidRPr="002D2B1D">
        <w:rPr>
          <w:bCs/>
          <w:sz w:val="22"/>
        </w:rPr>
        <w:t>also known and appreciated for the soft skills and relationship.</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Flexibility – adaptability, lifelong learner, adjusts, teachable</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Integrity – honest, ethical, has personal values</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Interpersonal skills – sense of humor, friendly, empathetic, self-control, sociability, social skills</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Positive attitude – optimistic, enthusiastic, encouraging, happy, confident</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Responsibility – accountable, reliable, gets the job done, resourceful, self-disciplined, conscientious, common sense</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Teamwork – cooperative, gets along with others, agreeable, supportive, helpful, collaborative</w:t>
      </w:r>
    </w:p>
    <w:p w:rsidR="002D2B1D" w:rsidRDefault="002D2B1D" w:rsidP="008C63D8">
      <w:pPr>
        <w:pStyle w:val="RT-SummaryBody"/>
        <w:numPr>
          <w:ilvl w:val="0"/>
          <w:numId w:val="0"/>
        </w:numPr>
        <w:ind w:left="360"/>
      </w:pPr>
    </w:p>
    <w:p w:rsidR="002D2B1D" w:rsidRPr="002D2B1D" w:rsidRDefault="002D2B1D" w:rsidP="002D2B1D">
      <w:pPr>
        <w:autoSpaceDE w:val="0"/>
        <w:autoSpaceDN w:val="0"/>
        <w:adjustRightInd w:val="0"/>
        <w:rPr>
          <w:b/>
          <w:caps/>
          <w:sz w:val="22"/>
        </w:rPr>
      </w:pPr>
      <w:r w:rsidRPr="002D2B1D">
        <w:rPr>
          <w:b/>
          <w:caps/>
          <w:sz w:val="22"/>
        </w:rPr>
        <w:t>Techincal Skills</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r w:rsidRPr="002D2B1D">
        <w:rPr>
          <w:rFonts w:ascii="Times New Roman" w:eastAsia="Times New Roman" w:hAnsi="Times New Roman"/>
          <w:bCs/>
          <w:szCs w:val="20"/>
        </w:rPr>
        <w:t xml:space="preserve">C#, ASP.Net MVC, </w:t>
      </w:r>
      <w:proofErr w:type="spellStart"/>
      <w:r w:rsidRPr="002D2B1D">
        <w:rPr>
          <w:rFonts w:ascii="Times New Roman" w:eastAsia="Times New Roman" w:hAnsi="Times New Roman"/>
          <w:bCs/>
          <w:szCs w:val="20"/>
        </w:rPr>
        <w:t>AngularJS,AJAX</w:t>
      </w:r>
      <w:proofErr w:type="spellEnd"/>
      <w:r w:rsidRPr="002D2B1D">
        <w:rPr>
          <w:rFonts w:ascii="Times New Roman" w:eastAsia="Times New Roman" w:hAnsi="Times New Roman"/>
          <w:bCs/>
          <w:szCs w:val="20"/>
        </w:rPr>
        <w:t xml:space="preserve"> , HTML, CSS, Java Script,Jquery,Bootstrap4.0,Entity Framework, LINQ, SQL Server 2008,WebApi,Windows Server 2012, IIS 10,AWS RDS service for SQL server</w:t>
      </w:r>
    </w:p>
    <w:p w:rsidR="002D2B1D" w:rsidRPr="002D2B1D" w:rsidRDefault="002D2B1D" w:rsidP="002D2B1D">
      <w:pPr>
        <w:pStyle w:val="ListParagraph"/>
        <w:numPr>
          <w:ilvl w:val="0"/>
          <w:numId w:val="19"/>
        </w:numPr>
        <w:spacing w:line="240" w:lineRule="auto"/>
        <w:jc w:val="left"/>
        <w:rPr>
          <w:rFonts w:ascii="Times New Roman" w:eastAsia="Times New Roman" w:hAnsi="Times New Roman"/>
          <w:bCs/>
          <w:szCs w:val="20"/>
        </w:rPr>
      </w:pPr>
      <w:proofErr w:type="spellStart"/>
      <w:r w:rsidRPr="002D2B1D">
        <w:rPr>
          <w:rFonts w:ascii="Times New Roman" w:eastAsia="Times New Roman" w:hAnsi="Times New Roman"/>
          <w:bCs/>
          <w:szCs w:val="20"/>
        </w:rPr>
        <w:t>NodeJs,ExpressJs,Docker</w:t>
      </w:r>
      <w:proofErr w:type="spellEnd"/>
      <w:r w:rsidRPr="002D2B1D">
        <w:rPr>
          <w:rFonts w:ascii="Times New Roman" w:eastAsia="Times New Roman" w:hAnsi="Times New Roman"/>
          <w:bCs/>
          <w:szCs w:val="20"/>
        </w:rPr>
        <w:t xml:space="preserve">, </w:t>
      </w:r>
      <w:proofErr w:type="spellStart"/>
      <w:r w:rsidRPr="002D2B1D">
        <w:rPr>
          <w:rFonts w:ascii="Times New Roman" w:eastAsia="Times New Roman" w:hAnsi="Times New Roman"/>
          <w:bCs/>
          <w:szCs w:val="20"/>
        </w:rPr>
        <w:t>HyperLedger</w:t>
      </w:r>
      <w:proofErr w:type="spellEnd"/>
      <w:r w:rsidRPr="002D2B1D">
        <w:rPr>
          <w:rFonts w:ascii="Times New Roman" w:eastAsia="Times New Roman" w:hAnsi="Times New Roman"/>
          <w:bCs/>
          <w:szCs w:val="20"/>
        </w:rPr>
        <w:t xml:space="preserve"> Fabric 1.0, GO-Lang, writing smart contract, Fabric Node SDK, Couch Db, state Db, Distributed ledger Technology, Linux, JSON data structure, REST </w:t>
      </w:r>
      <w:proofErr w:type="spellStart"/>
      <w:r w:rsidRPr="002D2B1D">
        <w:rPr>
          <w:rFonts w:ascii="Times New Roman" w:eastAsia="Times New Roman" w:hAnsi="Times New Roman"/>
          <w:bCs/>
          <w:szCs w:val="20"/>
        </w:rPr>
        <w:t>API.Bootstrap</w:t>
      </w:r>
      <w:proofErr w:type="spellEnd"/>
      <w:r w:rsidRPr="002D2B1D">
        <w:rPr>
          <w:rFonts w:ascii="Times New Roman" w:eastAsia="Times New Roman" w:hAnsi="Times New Roman"/>
          <w:bCs/>
          <w:szCs w:val="20"/>
        </w:rPr>
        <w:t xml:space="preserve"> 4.0</w:t>
      </w:r>
    </w:p>
    <w:p w:rsidR="004F1383" w:rsidRDefault="004F1383" w:rsidP="006A383D">
      <w:pPr>
        <w:widowControl w:val="0"/>
        <w:tabs>
          <w:tab w:val="left" w:pos="360"/>
        </w:tabs>
        <w:autoSpaceDE w:val="0"/>
        <w:autoSpaceDN w:val="0"/>
        <w:adjustRightInd w:val="0"/>
        <w:jc w:val="both"/>
        <w:rPr>
          <w:bCs/>
          <w:sz w:val="22"/>
        </w:rPr>
      </w:pPr>
    </w:p>
    <w:p w:rsidR="002D2B1D" w:rsidRDefault="002D2B1D" w:rsidP="006A383D">
      <w:pPr>
        <w:widowControl w:val="0"/>
        <w:tabs>
          <w:tab w:val="left" w:pos="360"/>
        </w:tabs>
        <w:autoSpaceDE w:val="0"/>
        <w:autoSpaceDN w:val="0"/>
        <w:adjustRightInd w:val="0"/>
        <w:jc w:val="both"/>
        <w:rPr>
          <w:bCs/>
          <w:sz w:val="22"/>
        </w:rPr>
      </w:pPr>
    </w:p>
    <w:p w:rsidR="00550B60" w:rsidRDefault="00550B60" w:rsidP="006A383D">
      <w:pPr>
        <w:widowControl w:val="0"/>
        <w:tabs>
          <w:tab w:val="left" w:pos="360"/>
        </w:tabs>
        <w:autoSpaceDE w:val="0"/>
        <w:autoSpaceDN w:val="0"/>
        <w:adjustRightInd w:val="0"/>
        <w:jc w:val="both"/>
        <w:rPr>
          <w:bCs/>
          <w:sz w:val="22"/>
        </w:rPr>
      </w:pPr>
    </w:p>
    <w:p w:rsidR="00550B60" w:rsidRDefault="00550B60" w:rsidP="006A383D">
      <w:pPr>
        <w:widowControl w:val="0"/>
        <w:tabs>
          <w:tab w:val="left" w:pos="360"/>
        </w:tabs>
        <w:autoSpaceDE w:val="0"/>
        <w:autoSpaceDN w:val="0"/>
        <w:adjustRightInd w:val="0"/>
        <w:jc w:val="both"/>
        <w:rPr>
          <w:bCs/>
          <w:sz w:val="22"/>
        </w:rPr>
      </w:pPr>
    </w:p>
    <w:p w:rsidR="00550B60" w:rsidRDefault="00550B60" w:rsidP="006A383D">
      <w:pPr>
        <w:widowControl w:val="0"/>
        <w:tabs>
          <w:tab w:val="left" w:pos="360"/>
        </w:tabs>
        <w:autoSpaceDE w:val="0"/>
        <w:autoSpaceDN w:val="0"/>
        <w:adjustRightInd w:val="0"/>
        <w:jc w:val="both"/>
        <w:rPr>
          <w:bCs/>
          <w:sz w:val="22"/>
        </w:rPr>
      </w:pPr>
    </w:p>
    <w:p w:rsidR="00550B60" w:rsidRDefault="00550B60" w:rsidP="006A383D">
      <w:pPr>
        <w:widowControl w:val="0"/>
        <w:tabs>
          <w:tab w:val="left" w:pos="360"/>
        </w:tabs>
        <w:autoSpaceDE w:val="0"/>
        <w:autoSpaceDN w:val="0"/>
        <w:adjustRightInd w:val="0"/>
        <w:jc w:val="both"/>
        <w:rPr>
          <w:bCs/>
          <w:sz w:val="22"/>
        </w:rPr>
      </w:pPr>
    </w:p>
    <w:p w:rsidR="002D2B1D" w:rsidRDefault="00C07D64">
      <w:pPr>
        <w:pStyle w:val="RT-Experience"/>
      </w:pPr>
      <w:r>
        <w:lastRenderedPageBreak/>
        <w:t>Experience:</w:t>
      </w:r>
    </w:p>
    <w:p w:rsidR="002D2B1D" w:rsidRPr="002D2B1D" w:rsidRDefault="002D2B1D" w:rsidP="00100DC8">
      <w:pPr>
        <w:rPr>
          <w:b/>
          <w:sz w:val="22"/>
          <w:szCs w:val="22"/>
          <w:u w:val="single"/>
        </w:rPr>
      </w:pPr>
      <w:r w:rsidRPr="002D2B1D">
        <w:rPr>
          <w:b/>
          <w:sz w:val="22"/>
          <w:szCs w:val="22"/>
          <w:u w:val="single"/>
        </w:rPr>
        <w:t xml:space="preserve">Fujitsu Consulting </w:t>
      </w:r>
      <w:proofErr w:type="gramStart"/>
      <w:r w:rsidRPr="002D2B1D">
        <w:rPr>
          <w:b/>
          <w:sz w:val="22"/>
          <w:szCs w:val="22"/>
          <w:u w:val="single"/>
        </w:rPr>
        <w:t>India(</w:t>
      </w:r>
      <w:proofErr w:type="gramEnd"/>
      <w:r w:rsidRPr="002D2B1D">
        <w:rPr>
          <w:b/>
          <w:sz w:val="22"/>
          <w:szCs w:val="22"/>
          <w:u w:val="single"/>
        </w:rPr>
        <w:t>Oct 2016-Till Date)</w:t>
      </w:r>
    </w:p>
    <w:p w:rsidR="002D2B1D" w:rsidRDefault="002D2B1D" w:rsidP="00100DC8">
      <w:pPr>
        <w:rPr>
          <w:b/>
          <w:sz w:val="22"/>
          <w:szCs w:val="22"/>
        </w:rPr>
      </w:pPr>
      <w:proofErr w:type="spellStart"/>
      <w:r>
        <w:rPr>
          <w:b/>
          <w:sz w:val="22"/>
          <w:szCs w:val="22"/>
        </w:rPr>
        <w:t>Blockchain</w:t>
      </w:r>
      <w:proofErr w:type="spellEnd"/>
      <w:r>
        <w:rPr>
          <w:b/>
          <w:sz w:val="22"/>
          <w:szCs w:val="22"/>
        </w:rPr>
        <w:t xml:space="preserve"> Innovation Center-&gt;Full-stack Application Developer/</w:t>
      </w:r>
      <w:proofErr w:type="spellStart"/>
      <w:r>
        <w:rPr>
          <w:b/>
          <w:sz w:val="22"/>
          <w:szCs w:val="22"/>
        </w:rPr>
        <w:t>Blockchain</w:t>
      </w:r>
      <w:proofErr w:type="spellEnd"/>
      <w:r>
        <w:rPr>
          <w:b/>
          <w:sz w:val="22"/>
          <w:szCs w:val="22"/>
        </w:rPr>
        <w:t xml:space="preserve"> developer</w:t>
      </w:r>
    </w:p>
    <w:p w:rsidR="002D2B1D" w:rsidRDefault="002D2B1D" w:rsidP="002D2B1D">
      <w:pPr>
        <w:spacing w:line="240" w:lineRule="atLeast"/>
        <w:rPr>
          <w:rFonts w:ascii="Calibri" w:eastAsia="Calibri" w:hAnsi="Calibri"/>
          <w:sz w:val="22"/>
          <w:szCs w:val="22"/>
        </w:rPr>
      </w:pPr>
      <w:r>
        <w:rPr>
          <w:rFonts w:ascii="Calibri" w:eastAsia="Calibri" w:hAnsi="Calibri"/>
          <w:sz w:val="22"/>
          <w:szCs w:val="22"/>
        </w:rPr>
        <w:t>I am</w:t>
      </w:r>
      <w:r w:rsidRPr="002D2B1D">
        <w:rPr>
          <w:rFonts w:ascii="Calibri" w:eastAsia="Calibri" w:hAnsi="Calibri"/>
          <w:sz w:val="22"/>
          <w:szCs w:val="22"/>
        </w:rPr>
        <w:t xml:space="preserve"> full stack web application developer holds expertise in developing Frond-end and back-End using J</w:t>
      </w:r>
      <w:r>
        <w:rPr>
          <w:rFonts w:ascii="Calibri" w:eastAsia="Calibri" w:hAnsi="Calibri"/>
          <w:sz w:val="22"/>
          <w:szCs w:val="22"/>
        </w:rPr>
        <w:t>a</w:t>
      </w:r>
      <w:r w:rsidRPr="002D2B1D">
        <w:rPr>
          <w:rFonts w:ascii="Calibri" w:eastAsia="Calibri" w:hAnsi="Calibri"/>
          <w:sz w:val="22"/>
          <w:szCs w:val="22"/>
        </w:rPr>
        <w:t xml:space="preserve">vaScript frameworks like angular and server side JavaScript frameworks NodeJs,ExpressJs Sudhir had been part of </w:t>
      </w:r>
      <w:r>
        <w:rPr>
          <w:rFonts w:ascii="Calibri" w:eastAsia="Calibri" w:hAnsi="Calibri"/>
          <w:sz w:val="22"/>
          <w:szCs w:val="22"/>
        </w:rPr>
        <w:t>block-</w:t>
      </w:r>
      <w:r w:rsidRPr="002D2B1D">
        <w:rPr>
          <w:rFonts w:ascii="Calibri" w:eastAsia="Calibri" w:hAnsi="Calibri"/>
          <w:sz w:val="22"/>
          <w:szCs w:val="22"/>
        </w:rPr>
        <w:t xml:space="preserve">chain </w:t>
      </w:r>
      <w:proofErr w:type="spellStart"/>
      <w:r w:rsidRPr="002D2B1D">
        <w:rPr>
          <w:rFonts w:ascii="Calibri" w:eastAsia="Calibri" w:hAnsi="Calibri"/>
          <w:sz w:val="22"/>
          <w:szCs w:val="22"/>
        </w:rPr>
        <w:t>coe</w:t>
      </w:r>
      <w:proofErr w:type="spellEnd"/>
      <w:r w:rsidRPr="002D2B1D">
        <w:rPr>
          <w:rFonts w:ascii="Calibri" w:eastAsia="Calibri" w:hAnsi="Calibri"/>
          <w:sz w:val="22"/>
          <w:szCs w:val="22"/>
        </w:rPr>
        <w:t xml:space="preserve"> from last 8 months handling development of application over </w:t>
      </w:r>
      <w:proofErr w:type="spellStart"/>
      <w:r w:rsidRPr="002D2B1D">
        <w:rPr>
          <w:rFonts w:ascii="Calibri" w:eastAsia="Calibri" w:hAnsi="Calibri"/>
          <w:sz w:val="22"/>
          <w:szCs w:val="22"/>
        </w:rPr>
        <w:t>Blockchain</w:t>
      </w:r>
      <w:proofErr w:type="spellEnd"/>
      <w:r w:rsidRPr="002D2B1D">
        <w:rPr>
          <w:rFonts w:ascii="Calibri" w:eastAsia="Calibri" w:hAnsi="Calibri"/>
          <w:sz w:val="22"/>
          <w:szCs w:val="22"/>
        </w:rPr>
        <w:t xml:space="preserve"> technology.</w:t>
      </w:r>
      <w:r w:rsidRPr="002D2B1D">
        <w:rPr>
          <w:rFonts w:ascii="Calibri" w:eastAsia="Calibri" w:hAnsi="Calibri"/>
          <w:sz w:val="22"/>
          <w:szCs w:val="22"/>
        </w:rPr>
        <w:br/>
        <w:t xml:space="preserve">Sudhir had pioneered the </w:t>
      </w:r>
      <w:r>
        <w:rPr>
          <w:rFonts w:ascii="Calibri" w:eastAsia="Calibri" w:hAnsi="Calibri"/>
          <w:sz w:val="22"/>
          <w:szCs w:val="22"/>
        </w:rPr>
        <w:t xml:space="preserve">Invoice Flow for supply chain management </w:t>
      </w:r>
      <w:proofErr w:type="spellStart"/>
      <w:r>
        <w:rPr>
          <w:rFonts w:ascii="Calibri" w:eastAsia="Calibri" w:hAnsi="Calibri"/>
          <w:sz w:val="22"/>
          <w:szCs w:val="22"/>
        </w:rPr>
        <w:t>solution</w:t>
      </w:r>
      <w:proofErr w:type="gramStart"/>
      <w:r>
        <w:rPr>
          <w:rFonts w:ascii="Calibri" w:eastAsia="Calibri" w:hAnsi="Calibri"/>
          <w:sz w:val="22"/>
          <w:szCs w:val="22"/>
        </w:rPr>
        <w:t>,</w:t>
      </w:r>
      <w:r w:rsidRPr="002D2B1D">
        <w:rPr>
          <w:rFonts w:ascii="Calibri" w:eastAsia="Calibri" w:hAnsi="Calibri"/>
          <w:sz w:val="22"/>
          <w:szCs w:val="22"/>
        </w:rPr>
        <w:t>task</w:t>
      </w:r>
      <w:proofErr w:type="spellEnd"/>
      <w:proofErr w:type="gramEnd"/>
      <w:r w:rsidRPr="002D2B1D">
        <w:rPr>
          <w:rFonts w:ascii="Calibri" w:eastAsia="Calibri" w:hAnsi="Calibri"/>
          <w:sz w:val="22"/>
          <w:szCs w:val="22"/>
        </w:rPr>
        <w:t>-flow application</w:t>
      </w:r>
      <w:r>
        <w:rPr>
          <w:rFonts w:ascii="Calibri" w:eastAsia="Calibri" w:hAnsi="Calibri"/>
          <w:sz w:val="22"/>
          <w:szCs w:val="22"/>
        </w:rPr>
        <w:t xml:space="preserve"> immutable time registration</w:t>
      </w:r>
      <w:r w:rsidRPr="002D2B1D">
        <w:rPr>
          <w:rFonts w:ascii="Calibri" w:eastAsia="Calibri" w:hAnsi="Calibri"/>
          <w:sz w:val="22"/>
          <w:szCs w:val="22"/>
        </w:rPr>
        <w:t>, with following roles &amp; responsibilities .</w:t>
      </w:r>
    </w:p>
    <w:p w:rsidR="002D2B1D" w:rsidRPr="002D2B1D" w:rsidRDefault="002D2B1D" w:rsidP="002D2B1D">
      <w:pPr>
        <w:pStyle w:val="ListParagraph"/>
        <w:numPr>
          <w:ilvl w:val="0"/>
          <w:numId w:val="17"/>
        </w:numPr>
      </w:pPr>
      <w:r w:rsidRPr="002D2B1D">
        <w:t>Involved in requirement gathering</w:t>
      </w:r>
    </w:p>
    <w:p w:rsidR="002D2B1D" w:rsidRPr="002D2B1D" w:rsidRDefault="002D2B1D" w:rsidP="002D2B1D">
      <w:pPr>
        <w:pStyle w:val="ListParagraph"/>
        <w:numPr>
          <w:ilvl w:val="0"/>
          <w:numId w:val="17"/>
        </w:numPr>
      </w:pPr>
      <w:r w:rsidRPr="002D2B1D">
        <w:t>Design the UI as per requirement</w:t>
      </w:r>
    </w:p>
    <w:p w:rsidR="002D2B1D" w:rsidRPr="002D2B1D" w:rsidRDefault="002D2B1D" w:rsidP="002D2B1D">
      <w:pPr>
        <w:pStyle w:val="ListParagraph"/>
        <w:numPr>
          <w:ilvl w:val="0"/>
          <w:numId w:val="17"/>
        </w:numPr>
      </w:pPr>
      <w:r w:rsidRPr="002D2B1D">
        <w:t>Worked independently to Design, Develop and test the application</w:t>
      </w:r>
    </w:p>
    <w:p w:rsidR="002D2B1D" w:rsidRPr="002D2B1D" w:rsidRDefault="002D2B1D" w:rsidP="002D2B1D">
      <w:pPr>
        <w:pStyle w:val="ListParagraph"/>
        <w:numPr>
          <w:ilvl w:val="0"/>
          <w:numId w:val="17"/>
        </w:numPr>
      </w:pPr>
      <w:r w:rsidRPr="002D2B1D">
        <w:t>Actively co-operated with team for resolve front-end challenges for other application Invoice chain</w:t>
      </w:r>
    </w:p>
    <w:p w:rsidR="002D2B1D" w:rsidRDefault="002D2B1D" w:rsidP="002D2B1D">
      <w:r w:rsidRPr="002233AE">
        <w:rPr>
          <w:b/>
        </w:rPr>
        <w:t>Technologies Used:</w:t>
      </w:r>
      <w:r>
        <w:t xml:space="preserve"> </w:t>
      </w:r>
      <w:proofErr w:type="spellStart"/>
      <w:r>
        <w:t>AngularJs,NodeJs,ExpressJs,Docker</w:t>
      </w:r>
      <w:proofErr w:type="spellEnd"/>
      <w:r>
        <w:t>,</w:t>
      </w:r>
      <w:r w:rsidRPr="00CE0394">
        <w:rPr>
          <w:rFonts w:eastAsia="Calibri"/>
        </w:rPr>
        <w:t xml:space="preserve"> </w:t>
      </w:r>
      <w:proofErr w:type="spellStart"/>
      <w:r>
        <w:rPr>
          <w:rFonts w:eastAsia="Calibri"/>
        </w:rPr>
        <w:t>HyperLedger</w:t>
      </w:r>
      <w:proofErr w:type="spellEnd"/>
      <w:r>
        <w:rPr>
          <w:rFonts w:eastAsia="Calibri"/>
        </w:rPr>
        <w:t xml:space="preserve"> Fabric 1.0, GO-Lang, writing smart contract, Fabric Node SDK, Couch Db, state Db, Distributed ledger Technology, Linux, </w:t>
      </w:r>
      <w:r>
        <w:t xml:space="preserve">JSON data structure, REST </w:t>
      </w:r>
      <w:proofErr w:type="spellStart"/>
      <w:r>
        <w:t>API.Bootstrap</w:t>
      </w:r>
      <w:proofErr w:type="spellEnd"/>
      <w:r>
        <w:t xml:space="preserve"> 4.0,Html5,CSS3</w:t>
      </w:r>
    </w:p>
    <w:p w:rsidR="002D2B1D" w:rsidRDefault="002D2B1D" w:rsidP="002D2B1D">
      <w:pPr>
        <w:rPr>
          <w:b/>
          <w:sz w:val="22"/>
          <w:szCs w:val="22"/>
        </w:rPr>
      </w:pPr>
    </w:p>
    <w:p w:rsidR="00100DC8" w:rsidRDefault="00100DC8" w:rsidP="00100DC8">
      <w:pPr>
        <w:rPr>
          <w:b/>
          <w:sz w:val="22"/>
          <w:szCs w:val="22"/>
        </w:rPr>
      </w:pPr>
      <w:proofErr w:type="spellStart"/>
      <w:r>
        <w:rPr>
          <w:b/>
          <w:sz w:val="22"/>
          <w:szCs w:val="22"/>
        </w:rPr>
        <w:t>AdvanSix</w:t>
      </w:r>
      <w:proofErr w:type="spellEnd"/>
      <w:r>
        <w:rPr>
          <w:b/>
          <w:sz w:val="22"/>
          <w:szCs w:val="22"/>
        </w:rPr>
        <w:t xml:space="preserve"> Lactam tracker and Railcar</w:t>
      </w:r>
    </w:p>
    <w:p w:rsidR="00100DC8" w:rsidRDefault="00100DC8" w:rsidP="00100DC8">
      <w:pPr>
        <w:pStyle w:val="ListParagraph"/>
        <w:numPr>
          <w:ilvl w:val="0"/>
          <w:numId w:val="17"/>
        </w:numPr>
      </w:pPr>
      <w:r>
        <w:t xml:space="preserve">Migration of </w:t>
      </w:r>
      <w:r w:rsidR="00816307">
        <w:t xml:space="preserve">web </w:t>
      </w:r>
      <w:r>
        <w:t>application over the AWS cloud platform</w:t>
      </w:r>
    </w:p>
    <w:p w:rsidR="00100DC8" w:rsidRDefault="00100DC8" w:rsidP="00100DC8">
      <w:pPr>
        <w:pStyle w:val="ListParagraph"/>
        <w:numPr>
          <w:ilvl w:val="0"/>
          <w:numId w:val="17"/>
        </w:numPr>
        <w:rPr>
          <w:b/>
        </w:rPr>
      </w:pPr>
      <w:r w:rsidRPr="00100DC8">
        <w:rPr>
          <w:b/>
        </w:rPr>
        <w:t>Description</w:t>
      </w:r>
    </w:p>
    <w:p w:rsidR="00100DC8" w:rsidRDefault="00100DC8" w:rsidP="00100DC8">
      <w:pPr>
        <w:pStyle w:val="ListParagraph"/>
        <w:numPr>
          <w:ilvl w:val="0"/>
          <w:numId w:val="17"/>
        </w:numPr>
      </w:pPr>
      <w:proofErr w:type="spellStart"/>
      <w:r w:rsidRPr="00100DC8">
        <w:t>Advansix</w:t>
      </w:r>
      <w:proofErr w:type="spellEnd"/>
      <w:r w:rsidRPr="00100DC8">
        <w:t xml:space="preserve"> corporation got separated from Honeywell </w:t>
      </w:r>
      <w:r>
        <w:t xml:space="preserve">and so the Lactam Tracker and Railcar which were owned by Honeywell needs to be redeveloped to support the current infrastructure built for </w:t>
      </w:r>
      <w:proofErr w:type="spellStart"/>
      <w:r>
        <w:t>AdvanSix</w:t>
      </w:r>
      <w:proofErr w:type="spellEnd"/>
      <w:r>
        <w:t xml:space="preserve"> i.e. AWS Cloud</w:t>
      </w:r>
    </w:p>
    <w:p w:rsidR="00100DC8" w:rsidRDefault="00816307" w:rsidP="00100DC8">
      <w:pPr>
        <w:pStyle w:val="ListParagraph"/>
        <w:numPr>
          <w:ilvl w:val="0"/>
          <w:numId w:val="17"/>
        </w:numPr>
      </w:pPr>
      <w:r>
        <w:t>Lactam Tracker and Railcar</w:t>
      </w:r>
      <w:r w:rsidR="00100DC8">
        <w:t xml:space="preserve"> which are developed on .Net platform</w:t>
      </w:r>
      <w:r>
        <w:t xml:space="preserve"> and Oracle database as Backend </w:t>
      </w:r>
      <w:r w:rsidR="00100DC8">
        <w:t>that needs to be redesigned and redevelope</w:t>
      </w:r>
      <w:r>
        <w:t>d to support new infrastructure AWS SQL server created on RDS service</w:t>
      </w:r>
    </w:p>
    <w:p w:rsidR="00100DC8" w:rsidRPr="00100DC8" w:rsidRDefault="00100DC8" w:rsidP="00100DC8">
      <w:pPr>
        <w:pStyle w:val="ListParagraph"/>
        <w:numPr>
          <w:ilvl w:val="0"/>
          <w:numId w:val="17"/>
        </w:numPr>
      </w:pPr>
      <w:r w:rsidRPr="00100DC8">
        <w:rPr>
          <w:b/>
        </w:rPr>
        <w:t>Responsibilities</w:t>
      </w:r>
    </w:p>
    <w:p w:rsidR="00100DC8" w:rsidRDefault="00100DC8" w:rsidP="00663BF2">
      <w:pPr>
        <w:pStyle w:val="ListParagraph"/>
        <w:numPr>
          <w:ilvl w:val="0"/>
          <w:numId w:val="17"/>
        </w:numPr>
      </w:pPr>
      <w:r w:rsidRPr="00100DC8">
        <w:t>Migrate the oracle database to SQL</w:t>
      </w:r>
      <w:r w:rsidR="00816307">
        <w:t xml:space="preserve"> Server</w:t>
      </w:r>
      <w:r>
        <w:t>,</w:t>
      </w:r>
      <w:r w:rsidR="00816307">
        <w:t xml:space="preserve"> </w:t>
      </w:r>
      <w:r w:rsidRPr="00100DC8">
        <w:t>Rewrite the oracle stored procedures</w:t>
      </w:r>
      <w:r>
        <w:t xml:space="preserve"> to support SQL database</w:t>
      </w:r>
    </w:p>
    <w:p w:rsidR="00100DC8" w:rsidRDefault="0039440A" w:rsidP="00663BF2">
      <w:pPr>
        <w:pStyle w:val="ListParagraph"/>
        <w:numPr>
          <w:ilvl w:val="0"/>
          <w:numId w:val="17"/>
        </w:numPr>
      </w:pPr>
      <w:r>
        <w:t>Active participation in requirement gathering and analysis of old applications, involved in several client meetings and various third party vendors</w:t>
      </w:r>
    </w:p>
    <w:p w:rsidR="0039440A" w:rsidRDefault="0039440A" w:rsidP="00663BF2">
      <w:pPr>
        <w:pStyle w:val="ListParagraph"/>
        <w:numPr>
          <w:ilvl w:val="0"/>
          <w:numId w:val="17"/>
        </w:numPr>
      </w:pPr>
      <w:r>
        <w:t>Rewrite/redevelop the application to support migrated SQL database.</w:t>
      </w:r>
    </w:p>
    <w:p w:rsidR="0039440A" w:rsidRPr="00100DC8" w:rsidRDefault="0039440A" w:rsidP="006A383D">
      <w:pPr>
        <w:pStyle w:val="ListParagraph"/>
        <w:numPr>
          <w:ilvl w:val="0"/>
          <w:numId w:val="17"/>
        </w:numPr>
      </w:pPr>
      <w:r>
        <w:t xml:space="preserve">Deploy the application </w:t>
      </w:r>
      <w:r w:rsidR="00816307">
        <w:t xml:space="preserve">on </w:t>
      </w:r>
      <w:r>
        <w:t>AWS windows server 2012, Test the migrated application</w:t>
      </w:r>
    </w:p>
    <w:p w:rsidR="00F96420" w:rsidRDefault="00576018" w:rsidP="001D6063">
      <w:pPr>
        <w:pStyle w:val="RT-Projectdate"/>
        <w:rPr>
          <w:szCs w:val="22"/>
        </w:rPr>
      </w:pPr>
      <w:r>
        <w:rPr>
          <w:szCs w:val="22"/>
        </w:rPr>
        <w:t xml:space="preserve">FORD </w:t>
      </w:r>
      <w:r w:rsidR="00A139CF">
        <w:rPr>
          <w:szCs w:val="22"/>
        </w:rPr>
        <w:t>Next Generation Data Center.</w:t>
      </w:r>
    </w:p>
    <w:p w:rsidR="00576018" w:rsidRDefault="00836E76" w:rsidP="00576018">
      <w:pPr>
        <w:pStyle w:val="RT-SummaryBody"/>
      </w:pPr>
      <w:r>
        <w:t>Work</w:t>
      </w:r>
      <w:r w:rsidR="007B4C25">
        <w:t>ed</w:t>
      </w:r>
      <w:r w:rsidR="00576018" w:rsidRPr="00166C3A">
        <w:t xml:space="preserve"> as a </w:t>
      </w:r>
      <w:r>
        <w:t>team member,</w:t>
      </w:r>
    </w:p>
    <w:p w:rsidR="00576018" w:rsidRDefault="00576018" w:rsidP="00576018">
      <w:pPr>
        <w:pStyle w:val="RT-SummaryBody"/>
        <w:rPr>
          <w:b/>
        </w:rPr>
      </w:pPr>
      <w:r>
        <w:rPr>
          <w:b/>
        </w:rPr>
        <w:t>Description</w:t>
      </w:r>
      <w:r w:rsidRPr="00B573B8">
        <w:rPr>
          <w:b/>
        </w:rPr>
        <w:t>:</w:t>
      </w:r>
    </w:p>
    <w:p w:rsidR="00576018" w:rsidRDefault="00576018" w:rsidP="00576018">
      <w:pPr>
        <w:pStyle w:val="RT-SummaryBody"/>
      </w:pPr>
      <w:r w:rsidRPr="00082481">
        <w:t xml:space="preserve">This project is </w:t>
      </w:r>
      <w:r>
        <w:t xml:space="preserve">of Ford motor </w:t>
      </w:r>
      <w:r w:rsidR="004C5944">
        <w:t>company</w:t>
      </w:r>
      <w:r w:rsidR="004C5944" w:rsidRPr="00082481">
        <w:t xml:space="preserve"> (</w:t>
      </w:r>
      <w:r w:rsidRPr="00082481">
        <w:t xml:space="preserve">US). </w:t>
      </w:r>
      <w:r>
        <w:t xml:space="preserve">The client has a list of application </w:t>
      </w:r>
      <w:r w:rsidR="004C5944">
        <w:t>various</w:t>
      </w:r>
      <w:r>
        <w:t xml:space="preserve"> application which are developed using variety of technologies </w:t>
      </w:r>
      <w:r w:rsidR="004C5944">
        <w:t>which are running in several different environments</w:t>
      </w:r>
      <w:r w:rsidR="00493131">
        <w:t xml:space="preserve"> like</w:t>
      </w:r>
      <w:r w:rsidR="004C5944">
        <w:t xml:space="preserve"> </w:t>
      </w:r>
      <w:proofErr w:type="spellStart"/>
      <w:r w:rsidR="004C5944">
        <w:t>mainframe,windows,linux,web</w:t>
      </w:r>
      <w:proofErr w:type="spellEnd"/>
      <w:r w:rsidR="004C5944">
        <w:t xml:space="preserve"> applications and mobile application has requirement to migrate all those applications on to the cloud platform.</w:t>
      </w:r>
    </w:p>
    <w:p w:rsidR="004C5944" w:rsidRDefault="004C5944" w:rsidP="00576018">
      <w:pPr>
        <w:pStyle w:val="RT-SummaryBody"/>
        <w:rPr>
          <w:b/>
        </w:rPr>
      </w:pPr>
      <w:r w:rsidRPr="004C5944">
        <w:rPr>
          <w:b/>
        </w:rPr>
        <w:lastRenderedPageBreak/>
        <w:t>Responsibilities:</w:t>
      </w:r>
    </w:p>
    <w:p w:rsidR="00D73A21" w:rsidRDefault="002D3EE5" w:rsidP="00576018">
      <w:pPr>
        <w:pStyle w:val="RT-SummaryBody"/>
      </w:pPr>
      <w:r w:rsidRPr="002D3EE5">
        <w:t xml:space="preserve">Being a part of application assessment phase which is followed by five waves of application assessment providing iterative results for the migration of </w:t>
      </w:r>
      <w:r w:rsidR="00493131">
        <w:t>2650</w:t>
      </w:r>
      <w:r w:rsidRPr="002D3EE5">
        <w:t xml:space="preserve"> applications</w:t>
      </w:r>
    </w:p>
    <w:p w:rsidR="009624CC" w:rsidRDefault="00EE7FE8" w:rsidP="009624CC">
      <w:pPr>
        <w:pStyle w:val="RT-SummaryBody"/>
      </w:pPr>
      <w:r>
        <w:t>Active participation</w:t>
      </w:r>
      <w:r w:rsidR="009624CC">
        <w:t xml:space="preserve"> in relevant application assessment survey and verbal communication with the concerned people</w:t>
      </w:r>
      <w:r w:rsidR="009624CC">
        <w:rPr>
          <w:rFonts w:ascii="Segoe UI" w:hAnsi="Segoe UI" w:cs="Segoe UI"/>
          <w:color w:val="000000"/>
          <w:sz w:val="20"/>
        </w:rPr>
        <w:t xml:space="preserve"> </w:t>
      </w:r>
    </w:p>
    <w:p w:rsidR="002D3EE5" w:rsidRDefault="00013102" w:rsidP="00576018">
      <w:pPr>
        <w:pStyle w:val="RT-SummaryBody"/>
      </w:pPr>
      <w:r>
        <w:t>Analyze and validate</w:t>
      </w:r>
      <w:r w:rsidR="002D3EE5">
        <w:t xml:space="preserve"> application survey’s received from client for application attribute definition.</w:t>
      </w:r>
    </w:p>
    <w:p w:rsidR="002D3EE5" w:rsidRDefault="002D3EE5" w:rsidP="004F1383">
      <w:pPr>
        <w:pStyle w:val="RT-SummaryBody"/>
        <w:autoSpaceDE w:val="0"/>
        <w:autoSpaceDN w:val="0"/>
      </w:pPr>
      <w:r>
        <w:t>Confirm/</w:t>
      </w:r>
      <w:r w:rsidR="004F1383">
        <w:t xml:space="preserve">correct existing ford repository data and gather additional application </w:t>
      </w:r>
      <w:r w:rsidR="00836E76">
        <w:t>attributes</w:t>
      </w:r>
      <w:r w:rsidR="004F1383">
        <w:t xml:space="preserve"> to complete the application survey.</w:t>
      </w:r>
    </w:p>
    <w:p w:rsidR="002D2B1D" w:rsidRDefault="002D2B1D" w:rsidP="002D2B1D">
      <w:pPr>
        <w:pStyle w:val="RT-Projectdate"/>
      </w:pPr>
      <w:proofErr w:type="spellStart"/>
      <w:r w:rsidRPr="002D2B1D">
        <w:rPr>
          <w:szCs w:val="22"/>
          <w:u w:val="single"/>
        </w:rPr>
        <w:t>Sagitec</w:t>
      </w:r>
      <w:proofErr w:type="spellEnd"/>
      <w:r w:rsidRPr="002D2B1D">
        <w:rPr>
          <w:szCs w:val="22"/>
          <w:u w:val="single"/>
        </w:rPr>
        <w:t xml:space="preserve"> </w:t>
      </w:r>
      <w:proofErr w:type="gramStart"/>
      <w:r w:rsidRPr="002D2B1D">
        <w:rPr>
          <w:szCs w:val="22"/>
          <w:u w:val="single"/>
        </w:rPr>
        <w:t>Solutions</w:t>
      </w:r>
      <w:r>
        <w:t>(</w:t>
      </w:r>
      <w:proofErr w:type="gramEnd"/>
      <w:r>
        <w:t>11-May-2015 TO 8-Sept-2016)</w:t>
      </w:r>
    </w:p>
    <w:p w:rsidR="008010DD" w:rsidRDefault="00530E7A" w:rsidP="001D6063">
      <w:pPr>
        <w:pStyle w:val="RT-Projectdate"/>
      </w:pPr>
      <w:r w:rsidRPr="00530E7A">
        <w:rPr>
          <w:szCs w:val="22"/>
        </w:rPr>
        <w:t>CALSTRS</w:t>
      </w:r>
      <w:r>
        <w:t xml:space="preserve"> Design and Development of </w:t>
      </w:r>
      <w:r w:rsidR="00262E4A">
        <w:t>Web</w:t>
      </w:r>
      <w:r>
        <w:t xml:space="preserve"> Application</w:t>
      </w:r>
    </w:p>
    <w:p w:rsidR="00530E7A" w:rsidRDefault="00530E7A" w:rsidP="00530E7A">
      <w:pPr>
        <w:pStyle w:val="RT-SummaryBody"/>
      </w:pPr>
      <w:r w:rsidRPr="00166C3A">
        <w:t xml:space="preserve">Worked as a </w:t>
      </w:r>
      <w:r>
        <w:t xml:space="preserve">team member in a team of </w:t>
      </w:r>
      <w:r w:rsidR="00CF2EAF">
        <w:t>20</w:t>
      </w:r>
      <w:r w:rsidRPr="00166C3A">
        <w:t xml:space="preserve"> members</w:t>
      </w:r>
    </w:p>
    <w:p w:rsidR="008010DD" w:rsidRDefault="00A61570" w:rsidP="008010DD">
      <w:pPr>
        <w:pStyle w:val="RT-SummaryBody"/>
        <w:rPr>
          <w:b/>
        </w:rPr>
      </w:pPr>
      <w:r>
        <w:rPr>
          <w:b/>
        </w:rPr>
        <w:t>Description</w:t>
      </w:r>
      <w:r w:rsidR="008010DD" w:rsidRPr="00B573B8">
        <w:rPr>
          <w:b/>
        </w:rPr>
        <w:t>:</w:t>
      </w:r>
    </w:p>
    <w:p w:rsidR="00530E7A" w:rsidRPr="00082481" w:rsidRDefault="00530E7A" w:rsidP="00530E7A">
      <w:pPr>
        <w:pStyle w:val="RT-SummaryBody"/>
      </w:pPr>
      <w:r w:rsidRPr="00082481">
        <w:t xml:space="preserve">This project is for the state government organization of </w:t>
      </w:r>
      <w:r>
        <w:t>California</w:t>
      </w:r>
      <w:r w:rsidRPr="00082481">
        <w:t xml:space="preserve"> (US). This project is developed to </w:t>
      </w:r>
      <w:r>
        <w:t>provide solutions to achieve pension administration system.</w:t>
      </w:r>
      <w:r w:rsidRPr="00082481">
        <w:t xml:space="preserve"> This project has 3 portals namely Internal, Employer and </w:t>
      </w:r>
      <w:r>
        <w:t>Member Portal</w:t>
      </w:r>
      <w:r w:rsidRPr="00082481">
        <w:t>.</w:t>
      </w:r>
    </w:p>
    <w:p w:rsidR="00530E7A" w:rsidRPr="00082481" w:rsidRDefault="00530E7A" w:rsidP="00530E7A">
      <w:pPr>
        <w:pStyle w:val="RT-SummaryBody"/>
      </w:pPr>
      <w:r w:rsidRPr="00082481">
        <w:rPr>
          <w:b/>
        </w:rPr>
        <w:t>Internal Portal</w:t>
      </w:r>
      <w:r w:rsidRPr="00082481">
        <w:t xml:space="preserve"> - this portal is for the staff of the organization which </w:t>
      </w:r>
      <w:r>
        <w:t>processes employee records working under them from where they track all the data.</w:t>
      </w:r>
    </w:p>
    <w:p w:rsidR="00530E7A" w:rsidRPr="00082481" w:rsidRDefault="00530E7A" w:rsidP="00530E7A">
      <w:pPr>
        <w:pStyle w:val="RT-SummaryBody"/>
      </w:pPr>
      <w:r w:rsidRPr="00082481">
        <w:rPr>
          <w:b/>
        </w:rPr>
        <w:t>Employer Portal</w:t>
      </w:r>
      <w:r w:rsidRPr="00082481">
        <w:t xml:space="preserve"> - this portal is for the organization (Employer)</w:t>
      </w:r>
      <w:r>
        <w:t>,</w:t>
      </w:r>
      <w:r w:rsidRPr="00082481">
        <w:t xml:space="preserve"> where they maintain the record of their </w:t>
      </w:r>
      <w:r>
        <w:t xml:space="preserve">employee’s </w:t>
      </w:r>
      <w:r w:rsidRPr="00082481">
        <w:t xml:space="preserve">tax and benefits and </w:t>
      </w:r>
      <w:r>
        <w:t>process their salaries respectively</w:t>
      </w:r>
      <w:r w:rsidRPr="00082481">
        <w:t>.</w:t>
      </w:r>
    </w:p>
    <w:p w:rsidR="00530E7A" w:rsidRPr="00530E7A" w:rsidRDefault="00530E7A" w:rsidP="00530E7A">
      <w:pPr>
        <w:pStyle w:val="RT-SummaryBody"/>
      </w:pPr>
      <w:r>
        <w:rPr>
          <w:b/>
        </w:rPr>
        <w:t>Member Portal</w:t>
      </w:r>
      <w:r w:rsidRPr="00082481">
        <w:t xml:space="preserve"> - this portal is for the </w:t>
      </w:r>
      <w:r>
        <w:t>employees</w:t>
      </w:r>
      <w:r w:rsidRPr="00082481">
        <w:t xml:space="preserve"> who</w:t>
      </w:r>
      <w:r>
        <w:t xml:space="preserve"> are working in organization from where they can track their contribution towards the government.</w:t>
      </w:r>
    </w:p>
    <w:p w:rsidR="00A61570" w:rsidRPr="00B573B8" w:rsidRDefault="00A61570" w:rsidP="008010DD">
      <w:pPr>
        <w:pStyle w:val="RT-SummaryBody"/>
        <w:rPr>
          <w:b/>
        </w:rPr>
      </w:pPr>
      <w:r w:rsidRPr="00B573B8">
        <w:rPr>
          <w:b/>
        </w:rPr>
        <w:t>Responsibilities</w:t>
      </w:r>
      <w:r>
        <w:rPr>
          <w:b/>
        </w:rPr>
        <w:t>:</w:t>
      </w:r>
    </w:p>
    <w:p w:rsidR="00530E7A" w:rsidRDefault="00530E7A" w:rsidP="00530E7A">
      <w:pPr>
        <w:pStyle w:val="RT-SummaryBody"/>
      </w:pPr>
      <w:r>
        <w:t>Involved in requirement gathering</w:t>
      </w:r>
    </w:p>
    <w:p w:rsidR="00530E7A" w:rsidRDefault="00530E7A" w:rsidP="00530E7A">
      <w:pPr>
        <w:pStyle w:val="RT-SummaryBody"/>
      </w:pPr>
      <w:r>
        <w:t>Design the UI as per requirement</w:t>
      </w:r>
    </w:p>
    <w:p w:rsidR="0067451C" w:rsidRDefault="00530E7A" w:rsidP="00530E7A">
      <w:pPr>
        <w:pStyle w:val="RT-SummaryBody"/>
      </w:pPr>
      <w:r>
        <w:t>Develop and test  the application</w:t>
      </w:r>
    </w:p>
    <w:p w:rsidR="008010DD" w:rsidRDefault="0067451C" w:rsidP="00530E7A">
      <w:pPr>
        <w:pStyle w:val="RT-SummaryBody"/>
      </w:pPr>
      <w:r>
        <w:t xml:space="preserve">Actively involved in </w:t>
      </w:r>
      <w:r w:rsidR="00C56889">
        <w:t>Integration, regression testing, deployment of application.</w:t>
      </w:r>
      <w:r w:rsidR="00530E7A">
        <w:t xml:space="preserve"> </w:t>
      </w:r>
      <w:r w:rsidR="00D84BB9">
        <w:t xml:space="preserve"> </w:t>
      </w:r>
    </w:p>
    <w:p w:rsidR="00CF2EAF" w:rsidRPr="00893C5B" w:rsidRDefault="00CF2EAF" w:rsidP="00CF2EAF">
      <w:pPr>
        <w:pStyle w:val="RT-SummaryBody"/>
        <w:rPr>
          <w:rFonts w:eastAsia="PMingLiU"/>
        </w:rPr>
      </w:pPr>
      <w:r w:rsidRPr="00893C5B">
        <w:rPr>
          <w:rFonts w:eastAsia="PMingLiU"/>
        </w:rPr>
        <w:t>C#, ASP.Net MVC 4.0,</w:t>
      </w:r>
      <w:r>
        <w:rPr>
          <w:rFonts w:eastAsia="PMingLiU"/>
        </w:rPr>
        <w:t xml:space="preserve">LINQ,Entity Framework, MS SQL Server 2008,CSS, jQuery, </w:t>
      </w:r>
      <w:proofErr w:type="spellStart"/>
      <w:r>
        <w:rPr>
          <w:rFonts w:eastAsia="PMingLiU"/>
        </w:rPr>
        <w:t>AngularJS,WebApi</w:t>
      </w:r>
      <w:proofErr w:type="spellEnd"/>
    </w:p>
    <w:p w:rsidR="00E920B5" w:rsidRDefault="00E920B5" w:rsidP="00474BDB">
      <w:pPr>
        <w:pStyle w:val="RT-SummaryBody"/>
        <w:numPr>
          <w:ilvl w:val="0"/>
          <w:numId w:val="0"/>
        </w:numPr>
        <w:ind w:left="720"/>
      </w:pPr>
    </w:p>
    <w:p w:rsidR="00816307" w:rsidRDefault="00816307" w:rsidP="00474BDB">
      <w:pPr>
        <w:pStyle w:val="RT-SummaryBody"/>
        <w:numPr>
          <w:ilvl w:val="0"/>
          <w:numId w:val="0"/>
        </w:numPr>
        <w:ind w:left="720"/>
      </w:pPr>
    </w:p>
    <w:p w:rsidR="006040A3" w:rsidRDefault="00530E7A" w:rsidP="006040A3">
      <w:pPr>
        <w:pStyle w:val="RT-Projectdate"/>
      </w:pPr>
      <w:proofErr w:type="spellStart"/>
      <w:r w:rsidRPr="00530E7A">
        <w:rPr>
          <w:szCs w:val="22"/>
        </w:rPr>
        <w:t>MdIndiaOnline</w:t>
      </w:r>
      <w:proofErr w:type="spellEnd"/>
      <w:r>
        <w:t xml:space="preserve"> </w:t>
      </w:r>
      <w:r w:rsidR="00BF641C">
        <w:t>(</w:t>
      </w:r>
      <w:r w:rsidR="00CF2EAF" w:rsidRPr="00893C5B">
        <w:t xml:space="preserve">Sept’14 to </w:t>
      </w:r>
      <w:r w:rsidR="00CF2EAF">
        <w:t>April’15</w:t>
      </w:r>
      <w:r w:rsidR="00BF641C">
        <w:t>)</w:t>
      </w:r>
    </w:p>
    <w:p w:rsidR="00F3317C" w:rsidRDefault="00A658C6" w:rsidP="006040A3">
      <w:pPr>
        <w:pStyle w:val="RT-Projectdate"/>
      </w:pPr>
      <w:r>
        <w:t xml:space="preserve">Implement Web application </w:t>
      </w:r>
      <w:r w:rsidR="00530E7A">
        <w:t>and Migration of existing web application into Asp.net MVC</w:t>
      </w:r>
    </w:p>
    <w:p w:rsidR="00813177" w:rsidRDefault="00530E7A" w:rsidP="002A02A2">
      <w:pPr>
        <w:pStyle w:val="RT-SummaryBody"/>
      </w:pPr>
      <w:r w:rsidRPr="00166C3A">
        <w:t xml:space="preserve">Worked as a </w:t>
      </w:r>
      <w:r>
        <w:t>team member in a team of 6</w:t>
      </w:r>
      <w:r w:rsidRPr="00166C3A">
        <w:t xml:space="preserve"> members</w:t>
      </w:r>
    </w:p>
    <w:p w:rsidR="0022240C" w:rsidRPr="00B573B8" w:rsidRDefault="00EB183A" w:rsidP="002A02A2">
      <w:pPr>
        <w:pStyle w:val="RT-SummaryBody"/>
        <w:rPr>
          <w:b/>
        </w:rPr>
      </w:pPr>
      <w:r w:rsidRPr="00B573B8">
        <w:rPr>
          <w:b/>
        </w:rPr>
        <w:t>Description:</w:t>
      </w:r>
    </w:p>
    <w:p w:rsidR="00CF2EAF" w:rsidRPr="00893C5B" w:rsidRDefault="00CF2EAF" w:rsidP="00CF2EAF">
      <w:pPr>
        <w:pStyle w:val="RT-SummaryBody"/>
        <w:rPr>
          <w:rFonts w:eastAsia="PMingLiU"/>
        </w:rPr>
      </w:pPr>
      <w:r w:rsidRPr="00893C5B">
        <w:rPr>
          <w:rFonts w:eastAsia="PMingLiU"/>
        </w:rPr>
        <w:t>“</w:t>
      </w:r>
      <w:proofErr w:type="spellStart"/>
      <w:r w:rsidRPr="00893C5B">
        <w:rPr>
          <w:rFonts w:eastAsia="PMingLiU"/>
        </w:rPr>
        <w:t>MDindiaonline</w:t>
      </w:r>
      <w:proofErr w:type="spellEnd"/>
      <w:r w:rsidRPr="00893C5B">
        <w:rPr>
          <w:rFonts w:eastAsia="PMingLiU"/>
        </w:rPr>
        <w:t xml:space="preserve">” is an in-house Project. The objective of this application is to provide services to the insurance companies, different schemes of Indian and state government and empanelled hospital through there logins. Services like register schemes enroll patients, </w:t>
      </w:r>
      <w:proofErr w:type="spellStart"/>
      <w:r w:rsidRPr="00893C5B">
        <w:rPr>
          <w:rFonts w:eastAsia="PMingLiU"/>
        </w:rPr>
        <w:t>preauth</w:t>
      </w:r>
      <w:proofErr w:type="spellEnd"/>
      <w:r w:rsidRPr="00893C5B">
        <w:rPr>
          <w:rFonts w:eastAsia="PMingLiU"/>
        </w:rPr>
        <w:t xml:space="preserve"> details of patient, hospital and patient status and claim paid by hospitals and claim of patients etc.</w:t>
      </w:r>
    </w:p>
    <w:p w:rsidR="00EB183A" w:rsidRPr="00B573B8" w:rsidRDefault="00EB183A" w:rsidP="002A02A2">
      <w:pPr>
        <w:pStyle w:val="RT-SummaryBody"/>
        <w:rPr>
          <w:b/>
        </w:rPr>
      </w:pPr>
      <w:r w:rsidRPr="00B573B8">
        <w:rPr>
          <w:b/>
        </w:rPr>
        <w:t>Responsibilities:</w:t>
      </w:r>
    </w:p>
    <w:p w:rsidR="00EB183A" w:rsidRDefault="00BF641C" w:rsidP="002A02A2">
      <w:pPr>
        <w:pStyle w:val="RT-SummaryBody"/>
      </w:pPr>
      <w:r>
        <w:t>Involved in requirement gathering</w:t>
      </w:r>
    </w:p>
    <w:p w:rsidR="00EB183A" w:rsidRDefault="00BF641C" w:rsidP="002A02A2">
      <w:pPr>
        <w:pStyle w:val="RT-SummaryBody"/>
      </w:pPr>
      <w:r>
        <w:t>Design the UI as per requirement</w:t>
      </w:r>
    </w:p>
    <w:p w:rsidR="00F3317C" w:rsidRDefault="00BF641C" w:rsidP="00BF641C">
      <w:pPr>
        <w:pStyle w:val="RT-SummaryBody"/>
      </w:pPr>
      <w:r>
        <w:lastRenderedPageBreak/>
        <w:t>Develop and test</w:t>
      </w:r>
      <w:r w:rsidR="00EB183A">
        <w:t xml:space="preserve">  </w:t>
      </w:r>
      <w:r>
        <w:t xml:space="preserve">the application </w:t>
      </w:r>
    </w:p>
    <w:p w:rsidR="00CF2EAF" w:rsidRDefault="00CF2EAF" w:rsidP="00CF2EAF">
      <w:pPr>
        <w:pStyle w:val="RT-SummaryBody"/>
        <w:rPr>
          <w:rFonts w:eastAsia="PMingLiU"/>
        </w:rPr>
      </w:pPr>
      <w:r w:rsidRPr="00893C5B">
        <w:rPr>
          <w:rFonts w:eastAsia="PMingLiU"/>
        </w:rPr>
        <w:t>C#, ASP.Net MVC 4.0,</w:t>
      </w:r>
      <w:r w:rsidR="00C56889">
        <w:rPr>
          <w:rFonts w:eastAsia="PMingLiU"/>
        </w:rPr>
        <w:t xml:space="preserve">LINQ,Entity Framework, </w:t>
      </w:r>
      <w:r w:rsidRPr="00893C5B">
        <w:rPr>
          <w:rFonts w:eastAsia="PMingLiU"/>
        </w:rPr>
        <w:t xml:space="preserve">MS SQL Server 2008,CSS, jQuery </w:t>
      </w:r>
    </w:p>
    <w:p w:rsidR="002D2B1D" w:rsidRDefault="002D2B1D" w:rsidP="002D2B1D">
      <w:pPr>
        <w:pStyle w:val="RT-SummaryBody"/>
        <w:numPr>
          <w:ilvl w:val="0"/>
          <w:numId w:val="0"/>
        </w:numPr>
        <w:ind w:left="720" w:hanging="360"/>
        <w:rPr>
          <w:rFonts w:eastAsia="PMingLiU"/>
        </w:rPr>
      </w:pPr>
    </w:p>
    <w:p w:rsidR="002D2B1D" w:rsidRPr="00893C5B" w:rsidRDefault="002D2B1D" w:rsidP="002D2B1D">
      <w:pPr>
        <w:pStyle w:val="RT-SummaryBody"/>
        <w:numPr>
          <w:ilvl w:val="0"/>
          <w:numId w:val="0"/>
        </w:numPr>
        <w:ind w:left="720" w:hanging="360"/>
        <w:rPr>
          <w:rFonts w:eastAsia="PMingLiU"/>
        </w:rPr>
      </w:pPr>
    </w:p>
    <w:p w:rsidR="00166C3A" w:rsidRPr="00CF2EAF" w:rsidRDefault="00CF2EAF" w:rsidP="00166C3A">
      <w:pPr>
        <w:pStyle w:val="RT-Projectdate"/>
        <w:rPr>
          <w:szCs w:val="22"/>
        </w:rPr>
      </w:pPr>
      <w:r w:rsidRPr="00CF2EAF">
        <w:rPr>
          <w:szCs w:val="22"/>
        </w:rPr>
        <w:t>Talent Connect</w:t>
      </w:r>
      <w:r w:rsidR="008F463F" w:rsidRPr="00CF2EAF">
        <w:rPr>
          <w:szCs w:val="22"/>
        </w:rPr>
        <w:t xml:space="preserve"> (</w:t>
      </w:r>
      <w:r w:rsidRPr="00CF2EAF">
        <w:rPr>
          <w:szCs w:val="22"/>
        </w:rPr>
        <w:t>Jan’14 Aug’14</w:t>
      </w:r>
      <w:r w:rsidR="008F463F" w:rsidRPr="00CF2EAF">
        <w:rPr>
          <w:szCs w:val="22"/>
        </w:rPr>
        <w:t>)</w:t>
      </w:r>
    </w:p>
    <w:p w:rsidR="00F3317C" w:rsidRDefault="00CF2EAF" w:rsidP="00166C3A">
      <w:pPr>
        <w:pStyle w:val="RT-Projectdate"/>
      </w:pPr>
      <w:r>
        <w:t>Implement Web application</w:t>
      </w:r>
    </w:p>
    <w:p w:rsidR="00166C3A" w:rsidRDefault="00166C3A" w:rsidP="002A02A2">
      <w:pPr>
        <w:pStyle w:val="RT-SummaryBody"/>
      </w:pPr>
      <w:r w:rsidRPr="00166C3A">
        <w:t xml:space="preserve">Worked as a </w:t>
      </w:r>
      <w:r w:rsidR="000E401A">
        <w:t xml:space="preserve">team member </w:t>
      </w:r>
      <w:r>
        <w:t>in a team of 5</w:t>
      </w:r>
      <w:r w:rsidRPr="00166C3A">
        <w:t xml:space="preserve"> members</w:t>
      </w:r>
    </w:p>
    <w:p w:rsidR="0022240C" w:rsidRPr="00B573B8" w:rsidRDefault="006951A9" w:rsidP="002A02A2">
      <w:pPr>
        <w:pStyle w:val="RT-SummaryBody"/>
        <w:rPr>
          <w:b/>
        </w:rPr>
      </w:pPr>
      <w:r w:rsidRPr="00B573B8">
        <w:rPr>
          <w:b/>
        </w:rPr>
        <w:t>Description:</w:t>
      </w:r>
    </w:p>
    <w:p w:rsidR="000E401A" w:rsidRPr="00CF2EAF" w:rsidRDefault="00CF2EAF" w:rsidP="00CF2EAF">
      <w:pPr>
        <w:pStyle w:val="RT-SummaryBody"/>
        <w:rPr>
          <w:rFonts w:eastAsia="PMingLiU"/>
        </w:rPr>
      </w:pPr>
      <w:r w:rsidRPr="009D7F34">
        <w:rPr>
          <w:rFonts w:eastAsia="PMingLiU"/>
        </w:rPr>
        <w:t>Talent Connect is an application that helps resourcing team in campus recruitment drive. Platform to facilitate interaction with campus recruit using multiple channel (portal/email/SMS) before they join the organization officially</w:t>
      </w:r>
    </w:p>
    <w:p w:rsidR="00CF2EAF" w:rsidRPr="009D7F34" w:rsidRDefault="00CF2EAF" w:rsidP="00CF2EAF">
      <w:pPr>
        <w:pStyle w:val="RT-SummaryBody"/>
        <w:rPr>
          <w:rFonts w:eastAsia="PMingLiU"/>
        </w:rPr>
      </w:pPr>
      <w:r w:rsidRPr="009D7F34">
        <w:rPr>
          <w:rFonts w:eastAsia="PMingLiU"/>
        </w:rPr>
        <w:t>Platform for campus recruits to brush up their skills through all the basics of technologies provided in the study material.</w:t>
      </w:r>
    </w:p>
    <w:p w:rsidR="00CF2EAF" w:rsidRDefault="00CF2EAF" w:rsidP="00CF2EAF">
      <w:pPr>
        <w:pStyle w:val="RT-SummaryBody"/>
        <w:rPr>
          <w:rFonts w:eastAsia="PMingLiU"/>
        </w:rPr>
      </w:pPr>
      <w:r w:rsidRPr="009D7F34">
        <w:rPr>
          <w:rFonts w:eastAsia="PMingLiU"/>
        </w:rPr>
        <w:t>Platform for recruits to remain connected with the company through alerts for any notification, event or meeting in company.</w:t>
      </w:r>
    </w:p>
    <w:p w:rsidR="006951A9" w:rsidRPr="00B573B8" w:rsidRDefault="006951A9" w:rsidP="002A02A2">
      <w:pPr>
        <w:pStyle w:val="RT-SummaryBody"/>
        <w:rPr>
          <w:b/>
        </w:rPr>
      </w:pPr>
      <w:r w:rsidRPr="00B573B8">
        <w:rPr>
          <w:b/>
        </w:rPr>
        <w:t>Responsibilities:</w:t>
      </w:r>
    </w:p>
    <w:p w:rsidR="00CF2EAF" w:rsidRDefault="00CF2EAF" w:rsidP="00CF2EAF">
      <w:pPr>
        <w:pStyle w:val="RT-SummaryBody"/>
      </w:pPr>
      <w:r>
        <w:t>Involved in requirement gathering</w:t>
      </w:r>
    </w:p>
    <w:p w:rsidR="00CF2EAF" w:rsidRDefault="00CF2EAF" w:rsidP="00CF2EAF">
      <w:pPr>
        <w:pStyle w:val="RT-SummaryBody"/>
      </w:pPr>
      <w:r>
        <w:t>Design the UI as per requirement</w:t>
      </w:r>
    </w:p>
    <w:p w:rsidR="00CF2EAF" w:rsidRDefault="00CF2EAF" w:rsidP="00CF2EAF">
      <w:pPr>
        <w:pStyle w:val="RT-SummaryBody"/>
      </w:pPr>
      <w:r>
        <w:t xml:space="preserve">Develop and test  the application </w:t>
      </w:r>
    </w:p>
    <w:p w:rsidR="00CF2EAF" w:rsidRPr="00893C5B" w:rsidRDefault="00CF2EAF" w:rsidP="00CF2EAF">
      <w:pPr>
        <w:pStyle w:val="RT-SummaryBody"/>
        <w:rPr>
          <w:rFonts w:eastAsia="PMingLiU"/>
        </w:rPr>
      </w:pPr>
      <w:r w:rsidRPr="00893C5B">
        <w:rPr>
          <w:rFonts w:eastAsia="PMingLiU"/>
        </w:rPr>
        <w:t xml:space="preserve">C#, ASP.Net MVC 4.0,MS SQL Server 2008,CSS, jQuery </w:t>
      </w:r>
    </w:p>
    <w:p w:rsidR="00E5085A" w:rsidRDefault="00E5085A">
      <w:pPr>
        <w:pStyle w:val="RT-ProjectEnvironment"/>
      </w:pPr>
    </w:p>
    <w:p w:rsidR="002C52B4" w:rsidRPr="00CF2EAF" w:rsidRDefault="00CF2EAF" w:rsidP="002C52B4">
      <w:pPr>
        <w:pStyle w:val="RT-Projectdate"/>
        <w:rPr>
          <w:szCs w:val="22"/>
        </w:rPr>
      </w:pPr>
      <w:r w:rsidRPr="00CF2EAF">
        <w:rPr>
          <w:color w:val="000000"/>
          <w:spacing w:val="4"/>
          <w:szCs w:val="22"/>
        </w:rPr>
        <w:t>Time Tracking System</w:t>
      </w:r>
      <w:r w:rsidRPr="00CF2EAF">
        <w:rPr>
          <w:szCs w:val="22"/>
        </w:rPr>
        <w:t xml:space="preserve"> </w:t>
      </w:r>
      <w:r w:rsidR="008F463F" w:rsidRPr="00CF2EAF">
        <w:rPr>
          <w:szCs w:val="22"/>
        </w:rPr>
        <w:t>(</w:t>
      </w:r>
      <w:r w:rsidRPr="00CF2EAF">
        <w:rPr>
          <w:szCs w:val="22"/>
        </w:rPr>
        <w:t>Aug’13 to Dec’ 13</w:t>
      </w:r>
      <w:r w:rsidR="008F463F" w:rsidRPr="00CF2EAF">
        <w:rPr>
          <w:szCs w:val="22"/>
        </w:rPr>
        <w:t>)</w:t>
      </w:r>
    </w:p>
    <w:p w:rsidR="005755C9" w:rsidRDefault="000E401A" w:rsidP="002C52B4">
      <w:pPr>
        <w:pStyle w:val="RT-Projectdate"/>
      </w:pPr>
      <w:r>
        <w:t>Provide support and maintenance</w:t>
      </w:r>
    </w:p>
    <w:p w:rsidR="007F1293" w:rsidRDefault="00166C3A" w:rsidP="002A02A2">
      <w:pPr>
        <w:pStyle w:val="RT-SummaryBody"/>
      </w:pPr>
      <w:r>
        <w:t xml:space="preserve">Worked as a </w:t>
      </w:r>
      <w:r w:rsidR="000E401A">
        <w:t>team member i</w:t>
      </w:r>
      <w:r w:rsidR="002C52B4">
        <w:t>n a team of 1</w:t>
      </w:r>
      <w:r w:rsidR="000E401A">
        <w:t>5</w:t>
      </w:r>
      <w:r w:rsidR="002C52B4" w:rsidRPr="002C52B4">
        <w:t xml:space="preserve"> members</w:t>
      </w:r>
    </w:p>
    <w:p w:rsidR="0022240C" w:rsidRPr="00B573B8" w:rsidRDefault="007F1293" w:rsidP="002A02A2">
      <w:pPr>
        <w:pStyle w:val="RT-SummaryBody"/>
        <w:rPr>
          <w:b/>
        </w:rPr>
      </w:pPr>
      <w:r w:rsidRPr="00B573B8">
        <w:rPr>
          <w:b/>
        </w:rPr>
        <w:t>Description:</w:t>
      </w:r>
    </w:p>
    <w:p w:rsidR="00CF2EAF" w:rsidRPr="009D7F34" w:rsidRDefault="00CF2EAF" w:rsidP="00CF2EAF">
      <w:pPr>
        <w:pStyle w:val="RT-SummaryBody"/>
        <w:rPr>
          <w:rFonts w:eastAsia="PMingLiU" w:cs="Arial"/>
        </w:rPr>
      </w:pPr>
      <w:r w:rsidRPr="00CE20E0">
        <w:t>This is a web based application designed for tracking daily tasks and time required for completing particular task. This system is used by Markel Team. Users</w:t>
      </w:r>
      <w:r>
        <w:t xml:space="preserve"> </w:t>
      </w:r>
      <w:r w:rsidRPr="00CE20E0">
        <w:t xml:space="preserve">have to fill in their respective task and time on daily bases which will be authorized by his/her Managers. This application is used by </w:t>
      </w:r>
      <w:proofErr w:type="spellStart"/>
      <w:r w:rsidRPr="00CE20E0">
        <w:t>markel</w:t>
      </w:r>
      <w:proofErr w:type="spellEnd"/>
      <w:r w:rsidRPr="00CE20E0">
        <w:t xml:space="preserve"> to keep record of the task and time required by the employees for particular work. Only the employee and his manager are able to view the record. The admin in this system can view record of all the employees and is able to make required changes. He can also assign a project to the user and notify him.</w:t>
      </w:r>
    </w:p>
    <w:p w:rsidR="007F1293" w:rsidRPr="00B573B8" w:rsidRDefault="007F1293" w:rsidP="000E401A">
      <w:pPr>
        <w:pStyle w:val="RT-SummaryBody"/>
        <w:numPr>
          <w:ilvl w:val="0"/>
          <w:numId w:val="0"/>
        </w:numPr>
        <w:ind w:left="720"/>
        <w:rPr>
          <w:b/>
        </w:rPr>
      </w:pPr>
      <w:r w:rsidRPr="00B573B8">
        <w:rPr>
          <w:b/>
        </w:rPr>
        <w:t>Responsibilities:</w:t>
      </w:r>
    </w:p>
    <w:p w:rsidR="00CF2EAF" w:rsidRPr="00CF2EAF" w:rsidRDefault="00CF2EAF" w:rsidP="00CF2EAF">
      <w:pPr>
        <w:pStyle w:val="RT-SummaryBody"/>
        <w:rPr>
          <w:szCs w:val="22"/>
        </w:rPr>
      </w:pPr>
      <w:r w:rsidRPr="00CF2EAF">
        <w:rPr>
          <w:color w:val="000000"/>
          <w:spacing w:val="4"/>
          <w:szCs w:val="22"/>
        </w:rPr>
        <w:t>Designing the GUI using CSS and HTML, Developed Admin Module.</w:t>
      </w:r>
    </w:p>
    <w:p w:rsidR="007313A7" w:rsidRPr="00CF2EAF" w:rsidRDefault="00CF2EAF" w:rsidP="00CF2EAF">
      <w:pPr>
        <w:pStyle w:val="RT-SummaryBody"/>
        <w:rPr>
          <w:szCs w:val="22"/>
        </w:rPr>
      </w:pPr>
      <w:r w:rsidRPr="00CF2EAF">
        <w:rPr>
          <w:szCs w:val="22"/>
        </w:rPr>
        <w:t xml:space="preserve"> C#, ASP.Net MVC 3.0,MS SQL Server 2008,CSS, jQuery</w:t>
      </w:r>
    </w:p>
    <w:p w:rsidR="00CF2EAF" w:rsidRDefault="00CF2EAF" w:rsidP="006B0EB5">
      <w:pPr>
        <w:pStyle w:val="RT-Projectdate"/>
        <w:rPr>
          <w:rFonts w:ascii="Trebuchet MS" w:hAnsi="Trebuchet MS"/>
          <w:b w:val="0"/>
          <w:sz w:val="20"/>
        </w:rPr>
      </w:pPr>
    </w:p>
    <w:p w:rsidR="006B0EB5" w:rsidRPr="00C56889" w:rsidRDefault="00CF2EAF" w:rsidP="006B0EB5">
      <w:pPr>
        <w:pStyle w:val="RT-Projectdate"/>
        <w:rPr>
          <w:szCs w:val="22"/>
        </w:rPr>
      </w:pPr>
      <w:proofErr w:type="spellStart"/>
      <w:r w:rsidRPr="00C56889">
        <w:rPr>
          <w:szCs w:val="22"/>
        </w:rPr>
        <w:t>Asurion</w:t>
      </w:r>
      <w:proofErr w:type="spellEnd"/>
      <w:r w:rsidR="008F463F" w:rsidRPr="00C56889">
        <w:rPr>
          <w:szCs w:val="22"/>
        </w:rPr>
        <w:t xml:space="preserve"> (</w:t>
      </w:r>
      <w:r w:rsidRPr="00C56889">
        <w:rPr>
          <w:szCs w:val="22"/>
        </w:rPr>
        <w:t>Oct’12 to Jun’13</w:t>
      </w:r>
      <w:r w:rsidR="008F463F" w:rsidRPr="00C56889">
        <w:rPr>
          <w:szCs w:val="22"/>
        </w:rPr>
        <w:t>)</w:t>
      </w:r>
    </w:p>
    <w:p w:rsidR="005755C9" w:rsidRDefault="007E0AC5" w:rsidP="006B0EB5">
      <w:pPr>
        <w:pStyle w:val="RT-Projectdate"/>
      </w:pPr>
      <w:r>
        <w:t>Developed ASP.NET application</w:t>
      </w:r>
      <w:r w:rsidR="000F1275">
        <w:t xml:space="preserve"> for generating reports</w:t>
      </w:r>
    </w:p>
    <w:p w:rsidR="00AB21C0" w:rsidRDefault="00C83B29" w:rsidP="00454545">
      <w:pPr>
        <w:pStyle w:val="RT-SummaryBody"/>
      </w:pPr>
      <w:r>
        <w:t xml:space="preserve">Worked as </w:t>
      </w:r>
      <w:r w:rsidR="00821FC1">
        <w:t xml:space="preserve">a </w:t>
      </w:r>
      <w:r w:rsidR="007E0AC5">
        <w:t>team member in a team of 4</w:t>
      </w:r>
      <w:r>
        <w:t xml:space="preserve"> members</w:t>
      </w:r>
    </w:p>
    <w:p w:rsidR="006B43AF" w:rsidRDefault="006B43AF" w:rsidP="00454545">
      <w:pPr>
        <w:pStyle w:val="RT-SummaryBody"/>
        <w:rPr>
          <w:b/>
        </w:rPr>
      </w:pPr>
      <w:r w:rsidRPr="006B43AF">
        <w:rPr>
          <w:b/>
        </w:rPr>
        <w:t>Description:</w:t>
      </w:r>
    </w:p>
    <w:p w:rsidR="00CF2EAF" w:rsidRDefault="00CF2EAF" w:rsidP="00CF2EAF">
      <w:pPr>
        <w:pStyle w:val="RT-SummaryBody"/>
        <w:rPr>
          <w:rFonts w:eastAsia="PMingLiU"/>
        </w:rPr>
      </w:pPr>
      <w:r w:rsidRPr="001725FD">
        <w:rPr>
          <w:rFonts w:eastAsia="PMingLiU"/>
        </w:rPr>
        <w:lastRenderedPageBreak/>
        <w:t>A web application covering every aspect of car and motor Insurance.</w:t>
      </w:r>
      <w:r>
        <w:rPr>
          <w:rFonts w:eastAsia="PMingLiU"/>
        </w:rPr>
        <w:t xml:space="preserve"> </w:t>
      </w:r>
      <w:r w:rsidRPr="001725FD">
        <w:rPr>
          <w:rFonts w:eastAsia="PMingLiU"/>
        </w:rPr>
        <w:t>This Application is designed to offer an extended warranty   services to its clients across every single state in UAE. Also the mode of access for customer and Company are made easy by channelizing the Source through various ports like Bank, Insurance Agents, Workshop and Its own Branch Itself. A complete package of Web-Application covering Policy and Claims as the major Modules. An extensible framework helps it to adjust itself for any other modules to be plugged in at any point of time.</w:t>
      </w:r>
    </w:p>
    <w:p w:rsidR="00AB21C0" w:rsidRPr="00B573B8" w:rsidRDefault="00AB21C0" w:rsidP="00454545">
      <w:pPr>
        <w:pStyle w:val="RT-SummaryBody"/>
        <w:rPr>
          <w:b/>
        </w:rPr>
      </w:pPr>
      <w:r w:rsidRPr="00B573B8">
        <w:rPr>
          <w:b/>
        </w:rPr>
        <w:t>Responsibilities:</w:t>
      </w:r>
    </w:p>
    <w:p w:rsidR="0022240C" w:rsidRDefault="007E0AC5" w:rsidP="00454545">
      <w:pPr>
        <w:pStyle w:val="RT-SummaryBody"/>
      </w:pPr>
      <w:r>
        <w:t>Requirement gathering and developing the application</w:t>
      </w:r>
    </w:p>
    <w:p w:rsidR="00CF2EAF" w:rsidRDefault="00CF2EAF" w:rsidP="00454545">
      <w:pPr>
        <w:pStyle w:val="RT-SummaryBody"/>
      </w:pPr>
      <w:r>
        <w:t xml:space="preserve">Design, </w:t>
      </w:r>
      <w:r w:rsidR="00C56889">
        <w:t>Development, Resolve bugs and RFC tickets.</w:t>
      </w:r>
    </w:p>
    <w:p w:rsidR="00CF2EAF" w:rsidRDefault="00CF2EAF" w:rsidP="00302C11">
      <w:pPr>
        <w:pStyle w:val="RT-SummaryBody"/>
      </w:pPr>
      <w:r w:rsidRPr="00C56889">
        <w:t xml:space="preserve">Asp.Net 3.5, C#, </w:t>
      </w:r>
      <w:proofErr w:type="spellStart"/>
      <w:r w:rsidRPr="00C56889">
        <w:t>Sql</w:t>
      </w:r>
      <w:proofErr w:type="spellEnd"/>
      <w:r w:rsidRPr="00C56889">
        <w:t xml:space="preserve"> Server 2008, JQuery and JavaScript</w:t>
      </w:r>
    </w:p>
    <w:p w:rsidR="00F3317C" w:rsidRDefault="00C07D64">
      <w:pPr>
        <w:pStyle w:val="RT-Education"/>
      </w:pPr>
      <w:r>
        <w:t>Education:</w:t>
      </w:r>
    </w:p>
    <w:p w:rsidR="00A6695F" w:rsidRDefault="00A6695F" w:rsidP="0008102D">
      <w:pPr>
        <w:pStyle w:val="RT-SummaryBody"/>
      </w:pPr>
      <w:r>
        <w:t>MCA</w:t>
      </w:r>
      <w:r w:rsidR="0050148C">
        <w:t xml:space="preserve">, </w:t>
      </w:r>
      <w:r w:rsidR="00C56889">
        <w:t>University of Pune</w:t>
      </w:r>
      <w:r w:rsidR="007C321D">
        <w:t>,</w:t>
      </w:r>
      <w:r w:rsidR="0050148C">
        <w:t xml:space="preserve"> </w:t>
      </w:r>
      <w:r>
        <w:t>20</w:t>
      </w:r>
      <w:r w:rsidR="00C56889">
        <w:t>12</w:t>
      </w:r>
    </w:p>
    <w:p w:rsidR="005755C9" w:rsidRDefault="00F603A1" w:rsidP="008E212D">
      <w:pPr>
        <w:pStyle w:val="RT-SummaryBody"/>
      </w:pPr>
      <w:proofErr w:type="spellStart"/>
      <w:r>
        <w:t>B.Sc</w:t>
      </w:r>
      <w:proofErr w:type="spellEnd"/>
      <w:r w:rsidR="00C56889">
        <w:t>(C.S)</w:t>
      </w:r>
      <w:r w:rsidR="0050148C">
        <w:t xml:space="preserve">, </w:t>
      </w:r>
      <w:r w:rsidR="00C56889">
        <w:t xml:space="preserve">SRTMU </w:t>
      </w:r>
      <w:proofErr w:type="spellStart"/>
      <w:r w:rsidR="00C56889">
        <w:t>Nanded</w:t>
      </w:r>
      <w:proofErr w:type="spellEnd"/>
      <w:r w:rsidR="0050148C">
        <w:t xml:space="preserve">, </w:t>
      </w:r>
      <w:r w:rsidR="00A6695F">
        <w:t>200</w:t>
      </w:r>
      <w:r w:rsidR="00C56889">
        <w:t>9</w:t>
      </w:r>
    </w:p>
    <w:sectPr w:rsidR="005755C9">
      <w:headerReference w:type="default" r:id="rId7"/>
      <w:footerReference w:type="default" r:id="rId8"/>
      <w:headerReference w:type="first" r:id="rId9"/>
      <w:footerReference w:type="first" r:id="rId10"/>
      <w:pgSz w:w="12240" w:h="15840" w:code="1"/>
      <w:pgMar w:top="1702"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CCC" w:rsidRDefault="00CC5CCC">
      <w:r>
        <w:separator/>
      </w:r>
    </w:p>
  </w:endnote>
  <w:endnote w:type="continuationSeparator" w:id="0">
    <w:p w:rsidR="00CC5CCC" w:rsidRDefault="00C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17C" w:rsidRDefault="00C07D64">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67712">
      <w:rPr>
        <w:rStyle w:val="PageNumber"/>
        <w:noProof/>
      </w:rPr>
      <w:t>5</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17C" w:rsidRDefault="00C07D64">
    <w:pPr>
      <w:pStyle w:val="Footer"/>
    </w:pPr>
    <w:r>
      <w:rPr>
        <w:rStyle w:val="PageNumber"/>
      </w:rPr>
      <w:fldChar w:fldCharType="begin"/>
    </w:r>
    <w:r>
      <w:rPr>
        <w:rStyle w:val="PageNumber"/>
      </w:rPr>
      <w:instrText xml:space="preserve"> PAGE </w:instrText>
    </w:r>
    <w:r>
      <w:rPr>
        <w:rStyle w:val="PageNumber"/>
      </w:rPr>
      <w:fldChar w:fldCharType="separate"/>
    </w:r>
    <w:r w:rsidR="0056771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CCC" w:rsidRDefault="00CC5CCC">
      <w:r>
        <w:separator/>
      </w:r>
    </w:p>
  </w:footnote>
  <w:footnote w:type="continuationSeparator" w:id="0">
    <w:p w:rsidR="00CC5CCC" w:rsidRDefault="00CC5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77" w:rsidRDefault="00C07D64">
    <w:pPr>
      <w:pStyle w:val="Header"/>
    </w:pPr>
    <w:r>
      <w:t xml:space="preserve">Resume of </w:t>
    </w:r>
    <w:r w:rsidR="00C56889">
      <w:t>Sudhir Kadam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17C" w:rsidRDefault="005755C9">
    <w:pPr>
      <w:pStyle w:val="Header"/>
      <w:pBdr>
        <w:bottom w:val="none" w:sz="0" w:space="0" w:color="auto"/>
      </w:pBdr>
    </w:pPr>
    <w:r>
      <w:rPr>
        <w:noProof/>
        <w:sz w:val="20"/>
      </w:rPr>
      <mc:AlternateContent>
        <mc:Choice Requires="wps">
          <w:drawing>
            <wp:anchor distT="0" distB="0" distL="114300" distR="114300" simplePos="0" relativeHeight="251657216" behindDoc="0" locked="0" layoutInCell="1" allowOverlap="1">
              <wp:simplePos x="0" y="0"/>
              <wp:positionH relativeFrom="column">
                <wp:posOffset>-177165</wp:posOffset>
              </wp:positionH>
              <wp:positionV relativeFrom="paragraph">
                <wp:posOffset>576580</wp:posOffset>
              </wp:positionV>
              <wp:extent cx="62865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9E008"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45.4pt" to="481.0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yU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5E93"/>
    <w:multiLevelType w:val="hybridMultilevel"/>
    <w:tmpl w:val="EE7EEB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317D3"/>
    <w:multiLevelType w:val="hybridMultilevel"/>
    <w:tmpl w:val="61100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92724"/>
    <w:multiLevelType w:val="hybridMultilevel"/>
    <w:tmpl w:val="774C1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75536D"/>
    <w:multiLevelType w:val="hybridMultilevel"/>
    <w:tmpl w:val="7EBEDBFC"/>
    <w:lvl w:ilvl="0" w:tplc="CC940688">
      <w:start w:val="1"/>
      <w:numFmt w:val="bullet"/>
      <w:pStyle w:val="RT-SummaryBody"/>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405E3F"/>
    <w:multiLevelType w:val="hybridMultilevel"/>
    <w:tmpl w:val="DA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62F0F"/>
    <w:multiLevelType w:val="hybridMultilevel"/>
    <w:tmpl w:val="0876E932"/>
    <w:lvl w:ilvl="0" w:tplc="81E0D81E">
      <w:start w:val="1"/>
      <w:numFmt w:val="bullet"/>
      <w:lvlText w:val=""/>
      <w:lvlJc w:val="left"/>
      <w:pPr>
        <w:ind w:left="720" w:hanging="360"/>
      </w:pPr>
      <w:rPr>
        <w:rFonts w:ascii="Wingdings" w:hAnsi="Wingdings" w:hint="default"/>
        <w:color w:val="4F81BD" w:themeColor="accen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9A35E3"/>
    <w:multiLevelType w:val="hybridMultilevel"/>
    <w:tmpl w:val="3440D098"/>
    <w:lvl w:ilvl="0" w:tplc="2DCC33E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4011A"/>
    <w:multiLevelType w:val="hybridMultilevel"/>
    <w:tmpl w:val="E2C66A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4334385"/>
    <w:multiLevelType w:val="hybridMultilevel"/>
    <w:tmpl w:val="1D328B4E"/>
    <w:lvl w:ilvl="0" w:tplc="81E0D81E">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D45AE"/>
    <w:multiLevelType w:val="hybridMultilevel"/>
    <w:tmpl w:val="BA98D3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2C55F7"/>
    <w:multiLevelType w:val="hybridMultilevel"/>
    <w:tmpl w:val="6F463014"/>
    <w:lvl w:ilvl="0" w:tplc="C0DEAD06">
      <w:start w:val="1"/>
      <w:numFmt w:val="bullet"/>
      <w:lvlText w:val=""/>
      <w:lvlJc w:val="left"/>
      <w:pPr>
        <w:ind w:left="1080" w:hanging="360"/>
      </w:pPr>
      <w:rPr>
        <w:rFonts w:ascii="Wingdings" w:hAnsi="Wingdings" w:hint="default"/>
        <w:color w:val="FF0000"/>
        <w:u w:color="4F81BD"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FF1B51"/>
    <w:multiLevelType w:val="hybridMultilevel"/>
    <w:tmpl w:val="6B0C39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7B675D"/>
    <w:multiLevelType w:val="hybridMultilevel"/>
    <w:tmpl w:val="6334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C5C1F"/>
    <w:multiLevelType w:val="hybridMultilevel"/>
    <w:tmpl w:val="9BCA3B48"/>
    <w:lvl w:ilvl="0" w:tplc="FE243658">
      <w:start w:val="1"/>
      <w:numFmt w:val="bullet"/>
      <w:lvlText w:val=""/>
      <w:lvlJc w:val="left"/>
      <w:pPr>
        <w:ind w:left="720" w:hanging="360"/>
      </w:pPr>
      <w:rPr>
        <w:rFonts w:ascii="Wingdings" w:hAnsi="Wingdings" w:cs="Times New Roman" w:hint="default"/>
        <w:color w:val="FF3700"/>
      </w:rPr>
    </w:lvl>
    <w:lvl w:ilvl="1" w:tplc="1A42C89A">
      <w:start w:val="1"/>
      <w:numFmt w:val="bullet"/>
      <w:lvlText w:val="o"/>
      <w:lvlJc w:val="left"/>
      <w:pPr>
        <w:ind w:left="1440" w:hanging="360"/>
      </w:pPr>
      <w:rPr>
        <w:rFonts w:ascii="Courier New" w:hAnsi="Courier New" w:cs="Courier New" w:hint="default"/>
      </w:rPr>
    </w:lvl>
    <w:lvl w:ilvl="2" w:tplc="72828000" w:tentative="1">
      <w:start w:val="1"/>
      <w:numFmt w:val="bullet"/>
      <w:lvlText w:val=""/>
      <w:lvlJc w:val="left"/>
      <w:pPr>
        <w:ind w:left="2160" w:hanging="360"/>
      </w:pPr>
      <w:rPr>
        <w:rFonts w:ascii="Wingdings" w:hAnsi="Wingdings" w:hint="default"/>
      </w:rPr>
    </w:lvl>
    <w:lvl w:ilvl="3" w:tplc="F404F39E" w:tentative="1">
      <w:start w:val="1"/>
      <w:numFmt w:val="bullet"/>
      <w:lvlText w:val=""/>
      <w:lvlJc w:val="left"/>
      <w:pPr>
        <w:ind w:left="2880" w:hanging="360"/>
      </w:pPr>
      <w:rPr>
        <w:rFonts w:ascii="Symbol" w:hAnsi="Symbol" w:hint="default"/>
      </w:rPr>
    </w:lvl>
    <w:lvl w:ilvl="4" w:tplc="74D8F5F4" w:tentative="1">
      <w:start w:val="1"/>
      <w:numFmt w:val="bullet"/>
      <w:lvlText w:val="o"/>
      <w:lvlJc w:val="left"/>
      <w:pPr>
        <w:ind w:left="3600" w:hanging="360"/>
      </w:pPr>
      <w:rPr>
        <w:rFonts w:ascii="Courier New" w:hAnsi="Courier New" w:cs="Courier New" w:hint="default"/>
      </w:rPr>
    </w:lvl>
    <w:lvl w:ilvl="5" w:tplc="20CC8BD4" w:tentative="1">
      <w:start w:val="1"/>
      <w:numFmt w:val="bullet"/>
      <w:lvlText w:val=""/>
      <w:lvlJc w:val="left"/>
      <w:pPr>
        <w:ind w:left="4320" w:hanging="360"/>
      </w:pPr>
      <w:rPr>
        <w:rFonts w:ascii="Wingdings" w:hAnsi="Wingdings" w:hint="default"/>
      </w:rPr>
    </w:lvl>
    <w:lvl w:ilvl="6" w:tplc="B8C264EE" w:tentative="1">
      <w:start w:val="1"/>
      <w:numFmt w:val="bullet"/>
      <w:lvlText w:val=""/>
      <w:lvlJc w:val="left"/>
      <w:pPr>
        <w:ind w:left="5040" w:hanging="360"/>
      </w:pPr>
      <w:rPr>
        <w:rFonts w:ascii="Symbol" w:hAnsi="Symbol" w:hint="default"/>
      </w:rPr>
    </w:lvl>
    <w:lvl w:ilvl="7" w:tplc="8E4C84F4" w:tentative="1">
      <w:start w:val="1"/>
      <w:numFmt w:val="bullet"/>
      <w:lvlText w:val="o"/>
      <w:lvlJc w:val="left"/>
      <w:pPr>
        <w:ind w:left="5760" w:hanging="360"/>
      </w:pPr>
      <w:rPr>
        <w:rFonts w:ascii="Courier New" w:hAnsi="Courier New" w:cs="Courier New" w:hint="default"/>
      </w:rPr>
    </w:lvl>
    <w:lvl w:ilvl="8" w:tplc="F730B5B0" w:tentative="1">
      <w:start w:val="1"/>
      <w:numFmt w:val="bullet"/>
      <w:lvlText w:val=""/>
      <w:lvlJc w:val="left"/>
      <w:pPr>
        <w:ind w:left="6480" w:hanging="360"/>
      </w:pPr>
      <w:rPr>
        <w:rFonts w:ascii="Wingdings" w:hAnsi="Wingdings" w:hint="default"/>
      </w:rPr>
    </w:lvl>
  </w:abstractNum>
  <w:abstractNum w:abstractNumId="14" w15:restartNumberingAfterBreak="0">
    <w:nsid w:val="753413F8"/>
    <w:multiLevelType w:val="hybridMultilevel"/>
    <w:tmpl w:val="8B00F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11"/>
  </w:num>
  <w:num w:numId="10">
    <w:abstractNumId w:val="14"/>
  </w:num>
  <w:num w:numId="11">
    <w:abstractNumId w:val="4"/>
  </w:num>
  <w:num w:numId="12">
    <w:abstractNumId w:val="1"/>
  </w:num>
  <w:num w:numId="13">
    <w:abstractNumId w:val="0"/>
  </w:num>
  <w:num w:numId="14">
    <w:abstractNumId w:val="6"/>
  </w:num>
  <w:num w:numId="15">
    <w:abstractNumId w:val="9"/>
  </w:num>
  <w:num w:numId="16">
    <w:abstractNumId w:val="7"/>
  </w:num>
  <w:num w:numId="17">
    <w:abstractNumId w:val="12"/>
  </w:num>
  <w:num w:numId="18">
    <w:abstractNumId w:val="13"/>
  </w:num>
  <w:num w:numId="19">
    <w:abstractNumId w:val="5"/>
  </w:num>
  <w:num w:numId="20">
    <w:abstractNumId w:val="10"/>
  </w:num>
  <w:num w:numId="21">
    <w:abstractNumId w:val="8"/>
  </w:num>
  <w:num w:numId="2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AU"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B0"/>
    <w:rsid w:val="000115DA"/>
    <w:rsid w:val="00013102"/>
    <w:rsid w:val="0003499A"/>
    <w:rsid w:val="000600EF"/>
    <w:rsid w:val="0008102D"/>
    <w:rsid w:val="000B712E"/>
    <w:rsid w:val="000E401A"/>
    <w:rsid w:val="000F1275"/>
    <w:rsid w:val="000F1609"/>
    <w:rsid w:val="00100DC8"/>
    <w:rsid w:val="00141DC8"/>
    <w:rsid w:val="00143C30"/>
    <w:rsid w:val="0015052A"/>
    <w:rsid w:val="00166C3A"/>
    <w:rsid w:val="001A463A"/>
    <w:rsid w:val="001A4CF6"/>
    <w:rsid w:val="001C5A58"/>
    <w:rsid w:val="001D6063"/>
    <w:rsid w:val="0022240C"/>
    <w:rsid w:val="002445C0"/>
    <w:rsid w:val="00257275"/>
    <w:rsid w:val="00262E4A"/>
    <w:rsid w:val="00263E4A"/>
    <w:rsid w:val="002A02A2"/>
    <w:rsid w:val="002A505D"/>
    <w:rsid w:val="002C52B4"/>
    <w:rsid w:val="002D2B1D"/>
    <w:rsid w:val="002D3EE5"/>
    <w:rsid w:val="002E6213"/>
    <w:rsid w:val="00302C11"/>
    <w:rsid w:val="0039440A"/>
    <w:rsid w:val="003A61E1"/>
    <w:rsid w:val="003C175D"/>
    <w:rsid w:val="003C28D2"/>
    <w:rsid w:val="003C3160"/>
    <w:rsid w:val="003C71BD"/>
    <w:rsid w:val="004344B6"/>
    <w:rsid w:val="00454545"/>
    <w:rsid w:val="00474689"/>
    <w:rsid w:val="00474BDB"/>
    <w:rsid w:val="00493131"/>
    <w:rsid w:val="00497D61"/>
    <w:rsid w:val="004A28D2"/>
    <w:rsid w:val="004C5944"/>
    <w:rsid w:val="004D17E4"/>
    <w:rsid w:val="004E28BF"/>
    <w:rsid w:val="004F0BB8"/>
    <w:rsid w:val="004F1383"/>
    <w:rsid w:val="0050148C"/>
    <w:rsid w:val="00501C93"/>
    <w:rsid w:val="00502C28"/>
    <w:rsid w:val="00512A5F"/>
    <w:rsid w:val="00530E7A"/>
    <w:rsid w:val="00550B60"/>
    <w:rsid w:val="00567712"/>
    <w:rsid w:val="005679EC"/>
    <w:rsid w:val="005755C9"/>
    <w:rsid w:val="00576018"/>
    <w:rsid w:val="00576E95"/>
    <w:rsid w:val="005C60A9"/>
    <w:rsid w:val="005F0A34"/>
    <w:rsid w:val="005F663F"/>
    <w:rsid w:val="006026BC"/>
    <w:rsid w:val="006040A3"/>
    <w:rsid w:val="006053C2"/>
    <w:rsid w:val="006135A3"/>
    <w:rsid w:val="006218AD"/>
    <w:rsid w:val="00665027"/>
    <w:rsid w:val="0067451C"/>
    <w:rsid w:val="006951A9"/>
    <w:rsid w:val="006A383D"/>
    <w:rsid w:val="006B0EB5"/>
    <w:rsid w:val="006B43AF"/>
    <w:rsid w:val="006C374A"/>
    <w:rsid w:val="006C425B"/>
    <w:rsid w:val="006C4C9F"/>
    <w:rsid w:val="006D0F02"/>
    <w:rsid w:val="006E0F7B"/>
    <w:rsid w:val="006E5C18"/>
    <w:rsid w:val="00711F0D"/>
    <w:rsid w:val="007313A7"/>
    <w:rsid w:val="00780F1C"/>
    <w:rsid w:val="00784DFC"/>
    <w:rsid w:val="007B4C25"/>
    <w:rsid w:val="007B7DBA"/>
    <w:rsid w:val="007C321D"/>
    <w:rsid w:val="007E0AC5"/>
    <w:rsid w:val="007E7630"/>
    <w:rsid w:val="007F1293"/>
    <w:rsid w:val="008010DD"/>
    <w:rsid w:val="00813177"/>
    <w:rsid w:val="00816307"/>
    <w:rsid w:val="0081713E"/>
    <w:rsid w:val="00821FC1"/>
    <w:rsid w:val="00836E76"/>
    <w:rsid w:val="0087657D"/>
    <w:rsid w:val="008861A2"/>
    <w:rsid w:val="0089040E"/>
    <w:rsid w:val="008A3E92"/>
    <w:rsid w:val="008C63D8"/>
    <w:rsid w:val="008D04CD"/>
    <w:rsid w:val="008F3872"/>
    <w:rsid w:val="008F463F"/>
    <w:rsid w:val="00916767"/>
    <w:rsid w:val="00934E2D"/>
    <w:rsid w:val="0095458F"/>
    <w:rsid w:val="00961859"/>
    <w:rsid w:val="009624CC"/>
    <w:rsid w:val="009C72F6"/>
    <w:rsid w:val="009E5A86"/>
    <w:rsid w:val="00A10698"/>
    <w:rsid w:val="00A139CF"/>
    <w:rsid w:val="00A46B16"/>
    <w:rsid w:val="00A569BD"/>
    <w:rsid w:val="00A61570"/>
    <w:rsid w:val="00A658C6"/>
    <w:rsid w:val="00A6695F"/>
    <w:rsid w:val="00A91938"/>
    <w:rsid w:val="00AB21C0"/>
    <w:rsid w:val="00AB3608"/>
    <w:rsid w:val="00AE75BE"/>
    <w:rsid w:val="00B01DC4"/>
    <w:rsid w:val="00B13DA1"/>
    <w:rsid w:val="00B4297D"/>
    <w:rsid w:val="00B43CF1"/>
    <w:rsid w:val="00B573B8"/>
    <w:rsid w:val="00B767D5"/>
    <w:rsid w:val="00B835DA"/>
    <w:rsid w:val="00B879B9"/>
    <w:rsid w:val="00BA1637"/>
    <w:rsid w:val="00BB43A3"/>
    <w:rsid w:val="00BB4AE6"/>
    <w:rsid w:val="00BF641C"/>
    <w:rsid w:val="00C07D64"/>
    <w:rsid w:val="00C07D77"/>
    <w:rsid w:val="00C216AD"/>
    <w:rsid w:val="00C4072C"/>
    <w:rsid w:val="00C56889"/>
    <w:rsid w:val="00C647E7"/>
    <w:rsid w:val="00C83B29"/>
    <w:rsid w:val="00C87FE5"/>
    <w:rsid w:val="00C97DCC"/>
    <w:rsid w:val="00CA3A38"/>
    <w:rsid w:val="00CA6FEA"/>
    <w:rsid w:val="00CB18EF"/>
    <w:rsid w:val="00CC5CCC"/>
    <w:rsid w:val="00CF2EAF"/>
    <w:rsid w:val="00D21F9E"/>
    <w:rsid w:val="00D573B0"/>
    <w:rsid w:val="00D66073"/>
    <w:rsid w:val="00D73A21"/>
    <w:rsid w:val="00D84BB9"/>
    <w:rsid w:val="00D87CD4"/>
    <w:rsid w:val="00DF6718"/>
    <w:rsid w:val="00E15CA1"/>
    <w:rsid w:val="00E47843"/>
    <w:rsid w:val="00E5085A"/>
    <w:rsid w:val="00E53642"/>
    <w:rsid w:val="00E6248F"/>
    <w:rsid w:val="00E920B5"/>
    <w:rsid w:val="00EB183A"/>
    <w:rsid w:val="00ED4124"/>
    <w:rsid w:val="00ED4BE5"/>
    <w:rsid w:val="00EE7FE8"/>
    <w:rsid w:val="00F04CD6"/>
    <w:rsid w:val="00F22BEA"/>
    <w:rsid w:val="00F3281A"/>
    <w:rsid w:val="00F3317C"/>
    <w:rsid w:val="00F33AF0"/>
    <w:rsid w:val="00F603A1"/>
    <w:rsid w:val="00F725BB"/>
    <w:rsid w:val="00F96420"/>
    <w:rsid w:val="00FC6374"/>
    <w:rsid w:val="00FD01FE"/>
    <w:rsid w:val="00FD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77346"/>
  <w15:docId w15:val="{BE5623B3-FCD3-4AAB-947E-0BEA47AB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240"/>
      <w:jc w:val="center"/>
      <w:outlineLvl w:val="0"/>
    </w:pPr>
    <w:rPr>
      <w:rFonts w:ascii="Arial" w:hAnsi="Arial"/>
      <w:b/>
      <w:bCs/>
      <w:sz w:val="28"/>
    </w:rPr>
  </w:style>
  <w:style w:type="paragraph" w:styleId="Heading2">
    <w:name w:val="heading 2"/>
    <w:basedOn w:val="Normal"/>
    <w:next w:val="Normal"/>
    <w:autoRedefine/>
    <w:qFormat/>
    <w:pPr>
      <w:keepNext/>
      <w:spacing w:before="360" w:after="120" w:line="300" w:lineRule="atLeast"/>
      <w:outlineLvl w:val="1"/>
    </w:pPr>
    <w:rPr>
      <w:rFonts w:ascii="Arial" w:hAnsi="Arial"/>
      <w:b/>
      <w:sz w:val="28"/>
      <w:u w:val="single"/>
    </w:rPr>
  </w:style>
  <w:style w:type="paragraph" w:styleId="Heading3">
    <w:name w:val="heading 3"/>
    <w:basedOn w:val="Normal"/>
    <w:next w:val="Normal"/>
    <w:qFormat/>
    <w:pPr>
      <w:keepNext/>
      <w:tabs>
        <w:tab w:val="left" w:pos="3600"/>
      </w:tabs>
      <w:spacing w:before="240" w:after="240"/>
      <w:ind w:left="3600" w:hanging="3600"/>
      <w:outlineLvl w:val="2"/>
    </w:pPr>
    <w:rPr>
      <w:rFonts w:ascii="Arial" w:hAnsi="Arial"/>
      <w:b/>
      <w:bCs/>
      <w:sz w:val="24"/>
    </w:rPr>
  </w:style>
  <w:style w:type="paragraph" w:styleId="Heading4">
    <w:name w:val="heading 4"/>
    <w:basedOn w:val="Normal"/>
    <w:next w:val="Normal"/>
    <w:autoRedefine/>
    <w:qFormat/>
    <w:pPr>
      <w:keepNext/>
      <w:spacing w:before="240" w:after="240"/>
      <w:jc w:val="center"/>
      <w:outlineLvl w:val="3"/>
    </w:pPr>
    <w:rPr>
      <w:rFonts w:ascii="Arial" w:hAnsi="Arial"/>
      <w:b/>
      <w:sz w:val="28"/>
    </w:rPr>
  </w:style>
  <w:style w:type="paragraph" w:styleId="Heading5">
    <w:name w:val="heading 5"/>
    <w:basedOn w:val="Normal"/>
    <w:next w:val="Normal"/>
    <w:autoRedefine/>
    <w:qFormat/>
    <w:pPr>
      <w:keepNext/>
      <w:ind w:left="3600"/>
      <w:outlineLvl w:val="4"/>
    </w:pPr>
    <w:rPr>
      <w:rFonts w:ascii="Arial" w:hAnsi="Arial"/>
      <w:b/>
      <w:bCs/>
      <w:i/>
      <w:sz w:val="22"/>
    </w:rPr>
  </w:style>
  <w:style w:type="paragraph" w:styleId="Heading6">
    <w:name w:val="heading 6"/>
    <w:basedOn w:val="Normal"/>
    <w:next w:val="Normal"/>
    <w:autoRedefine/>
    <w:qFormat/>
    <w:pPr>
      <w:keepNext/>
      <w:outlineLvl w:val="5"/>
    </w:pPr>
    <w:rPr>
      <w:rFonts w:ascii="Arial" w:hAnsi="Arial"/>
      <w:b/>
      <w:bCs/>
      <w:sz w:val="22"/>
    </w:rPr>
  </w:style>
  <w:style w:type="paragraph" w:styleId="Heading7">
    <w:name w:val="heading 7"/>
    <w:basedOn w:val="Normal"/>
    <w:next w:val="Normal"/>
    <w:qFormat/>
    <w:pPr>
      <w:keepNext/>
      <w:tabs>
        <w:tab w:val="left" w:pos="3600"/>
      </w:tabs>
      <w:spacing w:after="120"/>
      <w:ind w:left="3600" w:hanging="3600"/>
      <w:outlineLvl w:val="6"/>
    </w:pPr>
    <w:rPr>
      <w:rFonts w:ascii="Arial" w:hAnsi="Arial" w:cs="Arial"/>
      <w:b/>
      <w:sz w:val="24"/>
    </w:rPr>
  </w:style>
  <w:style w:type="paragraph" w:styleId="Heading8">
    <w:name w:val="heading 8"/>
    <w:basedOn w:val="Normal"/>
    <w:next w:val="Normal"/>
    <w:qFormat/>
    <w:pPr>
      <w:keepNext/>
      <w:ind w:left="3600"/>
      <w:outlineLvl w:val="7"/>
    </w:pPr>
    <w:rPr>
      <w:rFonts w:ascii="Arial" w:hAnsi="Arial" w:cs="Arial"/>
      <w:b/>
      <w:snapToGrid w:val="0"/>
      <w:sz w:val="22"/>
    </w:rPr>
  </w:style>
  <w:style w:type="paragraph" w:styleId="Heading9">
    <w:name w:val="heading 9"/>
    <w:basedOn w:val="Normal"/>
    <w:next w:val="Normal"/>
    <w:qFormat/>
    <w:pPr>
      <w:keepNext/>
      <w:ind w:left="3600"/>
      <w:jc w:val="both"/>
      <w:outlineLvl w:val="8"/>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jc w:val="center"/>
    </w:pPr>
    <w:rPr>
      <w:rFonts w:ascii="Arial" w:hAnsi="Arial"/>
      <w:b/>
      <w:sz w:val="24"/>
      <w:u w:val="single"/>
    </w:rPr>
  </w:style>
  <w:style w:type="paragraph" w:styleId="Header">
    <w:name w:val="header"/>
    <w:basedOn w:val="Normal"/>
    <w:link w:val="HeaderChar"/>
    <w:autoRedefine/>
    <w:uiPriority w:val="99"/>
    <w:semiHidden/>
    <w:pPr>
      <w:pBdr>
        <w:bottom w:val="single" w:sz="12" w:space="1" w:color="auto"/>
      </w:pBdr>
      <w:spacing w:after="360"/>
    </w:pPr>
    <w:rPr>
      <w:rFonts w:ascii="Verdana" w:hAnsi="Verdana"/>
      <w:sz w:val="24"/>
    </w:rPr>
  </w:style>
  <w:style w:type="character" w:styleId="PageNumber">
    <w:name w:val="page number"/>
    <w:basedOn w:val="DefaultParagraphFont"/>
    <w:semiHidden/>
  </w:style>
  <w:style w:type="paragraph" w:styleId="Footer">
    <w:name w:val="footer"/>
    <w:basedOn w:val="Normal"/>
    <w:autoRedefine/>
    <w:semiHidden/>
    <w:pPr>
      <w:pBdr>
        <w:top w:val="single" w:sz="4" w:space="1" w:color="auto"/>
      </w:pBdr>
      <w:tabs>
        <w:tab w:val="center" w:pos="4320"/>
        <w:tab w:val="right" w:pos="9180"/>
      </w:tabs>
      <w:spacing w:before="60" w:after="60" w:line="240" w:lineRule="atLeast"/>
      <w:jc w:val="right"/>
    </w:pPr>
    <w:rPr>
      <w:rFonts w:ascii="Arial" w:hAnsi="Arial"/>
    </w:rPr>
  </w:style>
  <w:style w:type="paragraph" w:customStyle="1" w:styleId="RT-Name">
    <w:name w:val="RT- Name"/>
    <w:basedOn w:val="Normal"/>
    <w:pPr>
      <w:keepNext/>
      <w:spacing w:before="240" w:after="240"/>
      <w:jc w:val="center"/>
      <w:outlineLvl w:val="0"/>
    </w:pPr>
    <w:rPr>
      <w:b/>
      <w:bCs/>
      <w:caps/>
      <w:sz w:val="22"/>
    </w:rPr>
  </w:style>
  <w:style w:type="paragraph" w:customStyle="1" w:styleId="RT-Summary">
    <w:name w:val="RT- Summary"/>
    <w:basedOn w:val="Normal"/>
    <w:pPr>
      <w:keepNext/>
      <w:spacing w:before="360" w:after="120" w:line="300" w:lineRule="atLeast"/>
      <w:outlineLvl w:val="1"/>
    </w:pPr>
    <w:rPr>
      <w:b/>
      <w:caps/>
      <w:sz w:val="22"/>
    </w:rPr>
  </w:style>
  <w:style w:type="paragraph" w:customStyle="1" w:styleId="RT-SummaryBody">
    <w:name w:val="RT- Summary Body"/>
    <w:basedOn w:val="Normal"/>
    <w:pPr>
      <w:numPr>
        <w:numId w:val="1"/>
      </w:numPr>
      <w:tabs>
        <w:tab w:val="clear" w:pos="2520"/>
        <w:tab w:val="num" w:pos="720"/>
      </w:tabs>
      <w:spacing w:after="60"/>
      <w:ind w:left="720"/>
    </w:pPr>
    <w:rPr>
      <w:bCs/>
      <w:sz w:val="22"/>
    </w:rPr>
  </w:style>
  <w:style w:type="paragraph" w:customStyle="1" w:styleId="RT-Skills">
    <w:name w:val="RT- Skills"/>
    <w:basedOn w:val="Normal"/>
    <w:pPr>
      <w:keepNext/>
      <w:spacing w:before="360" w:after="120" w:line="300" w:lineRule="atLeast"/>
      <w:outlineLvl w:val="1"/>
    </w:pPr>
    <w:rPr>
      <w:b/>
      <w:caps/>
      <w:sz w:val="22"/>
    </w:rPr>
  </w:style>
  <w:style w:type="paragraph" w:customStyle="1" w:styleId="RT-SkillBody">
    <w:name w:val="RT - Skill Body"/>
    <w:basedOn w:val="Normal"/>
    <w:pPr>
      <w:spacing w:after="60"/>
      <w:ind w:left="720" w:hanging="360"/>
    </w:pPr>
    <w:rPr>
      <w:bCs/>
      <w:sz w:val="22"/>
    </w:rPr>
  </w:style>
  <w:style w:type="paragraph" w:customStyle="1" w:styleId="RT-Experience">
    <w:name w:val="RT - Experience"/>
    <w:basedOn w:val="Normal"/>
    <w:pPr>
      <w:keepNext/>
      <w:spacing w:before="360" w:after="120" w:line="300" w:lineRule="atLeast"/>
      <w:outlineLvl w:val="1"/>
    </w:pPr>
    <w:rPr>
      <w:b/>
      <w:caps/>
      <w:sz w:val="22"/>
    </w:rPr>
  </w:style>
  <w:style w:type="paragraph" w:customStyle="1" w:styleId="RT-Client">
    <w:name w:val="RT - Client"/>
    <w:basedOn w:val="Normal"/>
    <w:pPr>
      <w:tabs>
        <w:tab w:val="right" w:pos="3420"/>
      </w:tabs>
      <w:spacing w:after="60"/>
    </w:pPr>
    <w:rPr>
      <w:b/>
      <w:sz w:val="22"/>
    </w:rPr>
  </w:style>
  <w:style w:type="paragraph" w:customStyle="1" w:styleId="RT-Project">
    <w:name w:val="RT - Project"/>
    <w:basedOn w:val="Normal"/>
    <w:pPr>
      <w:tabs>
        <w:tab w:val="right" w:pos="3420"/>
      </w:tabs>
      <w:spacing w:after="60"/>
    </w:pPr>
    <w:rPr>
      <w:b/>
      <w:sz w:val="22"/>
    </w:rPr>
  </w:style>
  <w:style w:type="paragraph" w:customStyle="1" w:styleId="RT-date">
    <w:name w:val="RT - date"/>
    <w:basedOn w:val="Normal"/>
    <w:pPr>
      <w:tabs>
        <w:tab w:val="right" w:pos="3420"/>
      </w:tabs>
      <w:spacing w:after="60"/>
    </w:pPr>
    <w:rPr>
      <w:b/>
      <w:sz w:val="22"/>
    </w:rPr>
  </w:style>
  <w:style w:type="paragraph" w:customStyle="1" w:styleId="RT-ProjectBody">
    <w:name w:val="RT - Project Body"/>
    <w:basedOn w:val="Normal"/>
    <w:pPr>
      <w:tabs>
        <w:tab w:val="num" w:pos="720"/>
      </w:tabs>
      <w:spacing w:after="60"/>
      <w:ind w:left="720" w:hanging="360"/>
    </w:pPr>
    <w:rPr>
      <w:bCs/>
      <w:sz w:val="22"/>
    </w:rPr>
  </w:style>
  <w:style w:type="paragraph" w:customStyle="1" w:styleId="RT-Projectdate">
    <w:name w:val="RT - Project date"/>
    <w:basedOn w:val="RT-date"/>
    <w:pPr>
      <w:tabs>
        <w:tab w:val="clear" w:pos="3420"/>
      </w:tabs>
    </w:pPr>
  </w:style>
  <w:style w:type="paragraph" w:customStyle="1" w:styleId="RT-Projectname">
    <w:name w:val="RT - Project name"/>
    <w:basedOn w:val="RT-Project"/>
    <w:pPr>
      <w:tabs>
        <w:tab w:val="clear" w:pos="3420"/>
      </w:tabs>
    </w:pPr>
  </w:style>
  <w:style w:type="paragraph" w:customStyle="1" w:styleId="RT-Clientname">
    <w:name w:val="RT - Client name"/>
    <w:basedOn w:val="RT-Client"/>
    <w:pPr>
      <w:tabs>
        <w:tab w:val="clear" w:pos="3420"/>
      </w:tabs>
    </w:pPr>
  </w:style>
  <w:style w:type="paragraph" w:customStyle="1" w:styleId="RT-ProjectEnvironment">
    <w:name w:val="RT - Project Environment"/>
    <w:basedOn w:val="Normal"/>
    <w:pPr>
      <w:tabs>
        <w:tab w:val="right" w:pos="3420"/>
      </w:tabs>
      <w:spacing w:after="60"/>
    </w:pPr>
    <w:rPr>
      <w:bCs/>
      <w:sz w:val="22"/>
    </w:rPr>
  </w:style>
  <w:style w:type="paragraph" w:customStyle="1" w:styleId="RT-Education">
    <w:name w:val="RT - Education"/>
    <w:basedOn w:val="Normal"/>
    <w:pPr>
      <w:keepNext/>
      <w:spacing w:before="360" w:after="120" w:line="300" w:lineRule="atLeast"/>
      <w:outlineLvl w:val="1"/>
    </w:pPr>
    <w:rPr>
      <w:b/>
      <w:caps/>
      <w:sz w:val="22"/>
    </w:rPr>
  </w:style>
  <w:style w:type="paragraph" w:customStyle="1" w:styleId="RT-EducationBody">
    <w:name w:val="RT - Education Body"/>
    <w:basedOn w:val="Normal"/>
    <w:pPr>
      <w:tabs>
        <w:tab w:val="num" w:pos="720"/>
      </w:tabs>
      <w:spacing w:after="60"/>
      <w:ind w:left="720" w:hanging="360"/>
    </w:pPr>
    <w:rPr>
      <w:bCs/>
      <w:sz w:val="22"/>
    </w:rPr>
  </w:style>
  <w:style w:type="paragraph" w:customStyle="1" w:styleId="RT-BodyText">
    <w:name w:val="RT-Body Text"/>
    <w:basedOn w:val="RT-ProjectEnvironment"/>
  </w:style>
  <w:style w:type="character" w:styleId="Strong">
    <w:name w:val="Strong"/>
    <w:qFormat/>
    <w:rsid w:val="00C07D77"/>
    <w:rPr>
      <w:b/>
    </w:rPr>
  </w:style>
  <w:style w:type="paragraph" w:styleId="ListParagraph">
    <w:name w:val="List Paragraph"/>
    <w:aliases w:val="List Bulletized,List Paragraph Char Char,Bullet list,Lijstalinea1,sdworx list paragraph,lp1,Llista Nivell1,Lista de nivel 1,Numbered paragraph 1,Opsomming,Opsommingsteken,Liste Niveau 1,Bullet List Level 1,Bullet 1,List Paragraph11"/>
    <w:basedOn w:val="Normal"/>
    <w:link w:val="ListParagraphChar"/>
    <w:uiPriority w:val="34"/>
    <w:qFormat/>
    <w:rsid w:val="00C07D77"/>
    <w:pPr>
      <w:spacing w:before="120" w:after="120" w:line="276" w:lineRule="auto"/>
      <w:ind w:left="720"/>
      <w:contextualSpacing/>
      <w:jc w:val="both"/>
    </w:pPr>
    <w:rPr>
      <w:rFonts w:ascii="Calibri" w:eastAsia="Calibri" w:hAnsi="Calibri"/>
      <w:sz w:val="22"/>
      <w:szCs w:val="22"/>
    </w:rPr>
  </w:style>
  <w:style w:type="character" w:customStyle="1" w:styleId="ListParagraphChar">
    <w:name w:val="List Paragraph Char"/>
    <w:aliases w:val="List Bulletized Char,List Paragraph Char Char Char,Bullet list Char,Lijstalinea1 Char,sdworx list paragraph Char,lp1 Char,Llista Nivell1 Char,Lista de nivel 1 Char,Numbered paragraph 1 Char,Opsomming Char,Opsommingsteken Char"/>
    <w:link w:val="ListParagraph"/>
    <w:uiPriority w:val="34"/>
    <w:qFormat/>
    <w:locked/>
    <w:rsid w:val="00C07D77"/>
    <w:rPr>
      <w:rFonts w:ascii="Calibri" w:eastAsia="Calibri" w:hAnsi="Calibri"/>
      <w:sz w:val="22"/>
      <w:szCs w:val="22"/>
    </w:rPr>
  </w:style>
  <w:style w:type="paragraph" w:customStyle="1" w:styleId="TableText">
    <w:name w:val="Table_Text"/>
    <w:rsid w:val="000E401A"/>
    <w:pPr>
      <w:tabs>
        <w:tab w:val="left" w:pos="1080"/>
      </w:tabs>
      <w:spacing w:before="60" w:after="60"/>
    </w:pPr>
    <w:rPr>
      <w:rFonts w:ascii="Verdana" w:hAnsi="Verdana"/>
      <w:sz w:val="16"/>
      <w:szCs w:val="24"/>
    </w:rPr>
  </w:style>
  <w:style w:type="character" w:customStyle="1" w:styleId="HeaderChar">
    <w:name w:val="Header Char"/>
    <w:link w:val="Header"/>
    <w:uiPriority w:val="99"/>
    <w:semiHidden/>
    <w:rsid w:val="0015052A"/>
    <w:rPr>
      <w:rFonts w:ascii="Verdana" w:hAnsi="Verdana"/>
      <w:sz w:val="24"/>
    </w:rPr>
  </w:style>
  <w:style w:type="paragraph" w:styleId="BodyTextIndent">
    <w:name w:val="Body Text Indent"/>
    <w:basedOn w:val="Normal"/>
    <w:link w:val="BodyTextIndentChar"/>
    <w:unhideWhenUsed/>
    <w:rsid w:val="0015052A"/>
    <w:pPr>
      <w:suppressAutoHyphens/>
      <w:spacing w:before="40" w:after="120"/>
      <w:ind w:left="360"/>
    </w:pPr>
    <w:rPr>
      <w:rFonts w:ascii="Arial" w:hAnsi="Arial"/>
      <w:sz w:val="18"/>
      <w:lang w:val="en-GB" w:eastAsia="ar-SA"/>
    </w:rPr>
  </w:style>
  <w:style w:type="character" w:customStyle="1" w:styleId="BodyTextIndentChar">
    <w:name w:val="Body Text Indent Char"/>
    <w:basedOn w:val="DefaultParagraphFont"/>
    <w:link w:val="BodyTextIndent"/>
    <w:rsid w:val="0015052A"/>
    <w:rPr>
      <w:rFonts w:ascii="Arial" w:hAnsi="Arial"/>
      <w:sz w:val="18"/>
      <w:lang w:val="en-GB" w:eastAsia="ar-SA"/>
    </w:rPr>
  </w:style>
  <w:style w:type="paragraph" w:styleId="NoSpacing">
    <w:name w:val="No Spacing"/>
    <w:uiPriority w:val="1"/>
    <w:qFormat/>
    <w:rsid w:val="00CF2EAF"/>
    <w:rPr>
      <w:rFonts w:ascii="Calibri" w:eastAsia="Calibri" w:hAnsi="Calibri"/>
      <w:sz w:val="22"/>
      <w:szCs w:val="22"/>
    </w:rPr>
  </w:style>
  <w:style w:type="paragraph" w:customStyle="1" w:styleId="EuropassSectionDetails">
    <w:name w:val="Europass_SectionDetails"/>
    <w:basedOn w:val="Normal"/>
    <w:rsid w:val="002D2B1D"/>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274618">
      <w:bodyDiv w:val="1"/>
      <w:marLeft w:val="0"/>
      <w:marRight w:val="0"/>
      <w:marTop w:val="0"/>
      <w:marBottom w:val="0"/>
      <w:divBdr>
        <w:top w:val="none" w:sz="0" w:space="0" w:color="auto"/>
        <w:left w:val="none" w:sz="0" w:space="0" w:color="auto"/>
        <w:bottom w:val="none" w:sz="0" w:space="0" w:color="auto"/>
        <w:right w:val="none" w:sz="0" w:space="0" w:color="auto"/>
      </w:divBdr>
    </w:div>
    <w:div w:id="1843086844">
      <w:bodyDiv w:val="1"/>
      <w:marLeft w:val="0"/>
      <w:marRight w:val="0"/>
      <w:marTop w:val="0"/>
      <w:marBottom w:val="0"/>
      <w:divBdr>
        <w:top w:val="none" w:sz="0" w:space="0" w:color="auto"/>
        <w:left w:val="none" w:sz="0" w:space="0" w:color="auto"/>
        <w:bottom w:val="none" w:sz="0" w:space="0" w:color="auto"/>
        <w:right w:val="none" w:sz="0" w:space="0" w:color="auto"/>
      </w:divBdr>
    </w:div>
    <w:div w:id="1916235180">
      <w:bodyDiv w:val="1"/>
      <w:marLeft w:val="0"/>
      <w:marRight w:val="0"/>
      <w:marTop w:val="0"/>
      <w:marBottom w:val="0"/>
      <w:divBdr>
        <w:top w:val="none" w:sz="0" w:space="0" w:color="auto"/>
        <w:left w:val="none" w:sz="0" w:space="0" w:color="auto"/>
        <w:bottom w:val="none" w:sz="0" w:space="0" w:color="auto"/>
        <w:right w:val="none" w:sz="0" w:space="0" w:color="auto"/>
      </w:divBdr>
    </w:div>
    <w:div w:id="1959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thetan\AppData\Roaming\Microsoft\Templates\Fujitsu%20Resume%20Template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Fujitsu Resume Template_1</Template>
  <TotalTime>0</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Fujitsu Resume Template</vt:lpstr>
    </vt:vector>
  </TitlesOfParts>
  <Manager>Sachin Phatak</Manager>
  <Company>Fujitsu Consulting India Ltd.</Company>
  <LinksUpToDate>false</LinksUpToDate>
  <CharactersWithSpaces>9495</CharactersWithSpaces>
  <SharedDoc>false</SharedDoc>
  <HLinks>
    <vt:vector size="6" baseType="variant">
      <vt:variant>
        <vt:i4>983044</vt:i4>
      </vt:variant>
      <vt:variant>
        <vt:i4>-1</vt:i4>
      </vt:variant>
      <vt:variant>
        <vt:i4>2059</vt:i4>
      </vt:variant>
      <vt:variant>
        <vt:i4>1</vt:i4>
      </vt:variant>
      <vt:variant>
        <vt:lpwstr>smwbr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Fujitsu Resume Template</dc:title>
  <dc:creator>Sudhir Kadam</dc:creator>
  <cp:lastModifiedBy>Sudhir Kadam</cp:lastModifiedBy>
  <cp:revision>3</cp:revision>
  <cp:lastPrinted>2002-06-11T10:47:00Z</cp:lastPrinted>
  <dcterms:created xsi:type="dcterms:W3CDTF">2019-05-29T13:16:00Z</dcterms:created>
  <dcterms:modified xsi:type="dcterms:W3CDTF">2019-05-29T13:16:00Z</dcterms:modified>
</cp:coreProperties>
</file>